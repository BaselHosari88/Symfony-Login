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5A103E6" w14:textId="77777777" w:rsidR="007A68DD" w:rsidRDefault="007A68DD"/>
        <w:p w14:paraId="1D1F6373" w14:textId="77777777" w:rsidR="007A68DD" w:rsidRDefault="00EB4C8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16DCCB" wp14:editId="3C21284B">
                    <wp:simplePos x="0" y="0"/>
                    <wp:positionH relativeFrom="margin">
                      <wp:posOffset>-441325</wp:posOffset>
                    </wp:positionH>
                    <wp:positionV relativeFrom="page">
                      <wp:posOffset>8072755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DD9433" w14:textId="5D920173" w:rsidR="00EB4C81" w:rsidRPr="00081DA6" w:rsidRDefault="00616C62" w:rsidP="00EB4C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081DA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98B139C" w14:textId="5ED5E494" w:rsidR="00EB4C81" w:rsidRPr="00081DA6" w:rsidRDefault="00EB4C81" w:rsidP="00EB4C8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proofErr w:type="spellStart"/>
                                <w:r w:rsidRPr="00081DA6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Teamnaam</w:t>
                                </w:r>
                                <w:proofErr w:type="spellEnd"/>
                                <w:r w:rsidRPr="00081DA6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: </w:t>
                                </w:r>
                                <w:r w:rsidR="003747E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>AI-CI-TI</w:t>
                                </w:r>
                              </w:p>
                              <w:p w14:paraId="477C3285" w14:textId="347832A4" w:rsidR="00EB4C81" w:rsidRPr="00081DA6" w:rsidRDefault="00EB4C81" w:rsidP="00EB4C8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081DA6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color w:val="auto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747EE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</w:rPr>
                                      <w:t>Basel Hosari, Shaner Mahmud</w:t>
                                    </w:r>
                                  </w:sdtContent>
                                </w:sdt>
                              </w:p>
                              <w:p w14:paraId="08A66F6A" w14:textId="7689CF64" w:rsidR="00EB4C81" w:rsidRPr="002132BE" w:rsidRDefault="00EB4C81" w:rsidP="00EB4C81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12701F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10</w:t>
                                </w:r>
                                <w:r w:rsidR="006A7BC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</w:t>
                                </w:r>
                                <w:r w:rsidR="0012701F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05</w:t>
                                </w:r>
                                <w:r w:rsidR="006A7BC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</w:t>
                                </w:r>
                                <w:r w:rsidR="00616C62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</w:t>
                                </w:r>
                                <w:r w:rsidR="0012701F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6DC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34.75pt;margin-top:635.65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DD9433" w14:textId="5D920173" w:rsidR="00EB4C81" w:rsidRPr="00081DA6" w:rsidRDefault="00616C62" w:rsidP="00EB4C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081DA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98B139C" w14:textId="5ED5E494" w:rsidR="00EB4C81" w:rsidRPr="00081DA6" w:rsidRDefault="00EB4C81" w:rsidP="00EB4C8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proofErr w:type="spellStart"/>
                          <w:r w:rsidRPr="00081DA6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Teamnaam</w:t>
                          </w:r>
                          <w:proofErr w:type="spellEnd"/>
                          <w:r w:rsidRPr="00081DA6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: </w:t>
                          </w:r>
                          <w:r w:rsidR="003747E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>AI-CI-TI</w:t>
                          </w:r>
                        </w:p>
                        <w:p w14:paraId="477C3285" w14:textId="347832A4" w:rsidR="00EB4C81" w:rsidRPr="00081DA6" w:rsidRDefault="00EB4C81" w:rsidP="00EB4C8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</w:pPr>
                          <w:r w:rsidRPr="00081DA6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747EE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</w:rPr>
                                <w:t>Basel Hosari, Shaner Mahmud</w:t>
                              </w:r>
                            </w:sdtContent>
                          </w:sdt>
                        </w:p>
                        <w:p w14:paraId="08A66F6A" w14:textId="7689CF64" w:rsidR="00EB4C81" w:rsidRPr="002132BE" w:rsidRDefault="00EB4C81" w:rsidP="00EB4C81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12701F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10</w:t>
                          </w:r>
                          <w:r w:rsidR="006A7BC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-</w:t>
                          </w:r>
                          <w:r w:rsidR="0012701F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05</w:t>
                          </w:r>
                          <w:r w:rsidR="006A7BC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-</w:t>
                          </w:r>
                          <w:r w:rsidR="00616C62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</w:t>
                          </w:r>
                          <w:r w:rsidR="0012701F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3A933" wp14:editId="104EEF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1131D89" w14:textId="77777777" w:rsidR="007A68D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7A68D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Behoefte</w:t>
                                      </w:r>
                                      <w:r w:rsidR="0022241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 w:rsidR="007A68D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nalyse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13A933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1131D89" w14:textId="77777777" w:rsidR="007A68D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A68D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Behoefte</w:t>
                                </w:r>
                                <w:r w:rsidR="0022241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 w:rsidR="007A68D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nalyse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3B8A63" wp14:editId="6A38D2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24A12" w14:textId="77777777" w:rsidR="007A68DD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B8A63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30324A12" w14:textId="77777777" w:rsidR="007A68DD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EC9C7A" wp14:editId="303BAC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DB0E94" w14:textId="5B57DC62" w:rsidR="007A68DD" w:rsidRDefault="00616C6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EC9C7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DB0E94" w14:textId="5B57DC62" w:rsidR="007A68DD" w:rsidRDefault="00616C6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50919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704E6" w14:textId="77777777" w:rsidR="00F54C8A" w:rsidRDefault="00F54C8A" w:rsidP="00EB4C81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51C3C864" w14:textId="77777777" w:rsidR="00EB4C81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1997" w:history="1">
            <w:r w:rsidR="00EB4C81" w:rsidRPr="005C5580">
              <w:rPr>
                <w:rStyle w:val="Hyperlink"/>
                <w:noProof/>
              </w:rPr>
              <w:t>Inhoud</w:t>
            </w:r>
            <w:r w:rsidR="00EB4C81">
              <w:rPr>
                <w:noProof/>
                <w:webHidden/>
              </w:rPr>
              <w:tab/>
            </w:r>
            <w:r w:rsidR="00EB4C81">
              <w:rPr>
                <w:noProof/>
                <w:webHidden/>
              </w:rPr>
              <w:fldChar w:fldCharType="begin"/>
            </w:r>
            <w:r w:rsidR="00EB4C81">
              <w:rPr>
                <w:noProof/>
                <w:webHidden/>
              </w:rPr>
              <w:instrText xml:space="preserve"> PAGEREF _Toc45091997 \h </w:instrText>
            </w:r>
            <w:r w:rsidR="00EB4C81">
              <w:rPr>
                <w:noProof/>
                <w:webHidden/>
              </w:rPr>
            </w:r>
            <w:r w:rsidR="00EB4C81">
              <w:rPr>
                <w:noProof/>
                <w:webHidden/>
              </w:rPr>
              <w:fldChar w:fldCharType="separate"/>
            </w:r>
            <w:r w:rsidR="00953455">
              <w:rPr>
                <w:noProof/>
                <w:webHidden/>
              </w:rPr>
              <w:t>1</w:t>
            </w:r>
            <w:r w:rsidR="00EB4C81">
              <w:rPr>
                <w:noProof/>
                <w:webHidden/>
              </w:rPr>
              <w:fldChar w:fldCharType="end"/>
            </w:r>
          </w:hyperlink>
        </w:p>
        <w:p w14:paraId="5EEB8030" w14:textId="77777777" w:rsidR="00EB4C8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1998" w:history="1">
            <w:r w:rsidR="00EB4C81" w:rsidRPr="005C5580">
              <w:rPr>
                <w:rStyle w:val="Hyperlink"/>
                <w:noProof/>
              </w:rPr>
              <w:t>1</w:t>
            </w:r>
            <w:r w:rsidR="00EB4C81">
              <w:rPr>
                <w:rFonts w:eastAsiaTheme="minorEastAsia"/>
                <w:noProof/>
                <w:lang w:eastAsia="nl-NL"/>
              </w:rPr>
              <w:tab/>
            </w:r>
            <w:r w:rsidR="00EB4C81" w:rsidRPr="005C5580">
              <w:rPr>
                <w:rStyle w:val="Hyperlink"/>
                <w:noProof/>
              </w:rPr>
              <w:t>Inleiding</w:t>
            </w:r>
            <w:r w:rsidR="00EB4C81">
              <w:rPr>
                <w:noProof/>
                <w:webHidden/>
              </w:rPr>
              <w:tab/>
            </w:r>
            <w:r w:rsidR="00EB4C81">
              <w:rPr>
                <w:noProof/>
                <w:webHidden/>
              </w:rPr>
              <w:fldChar w:fldCharType="begin"/>
            </w:r>
            <w:r w:rsidR="00EB4C81">
              <w:rPr>
                <w:noProof/>
                <w:webHidden/>
              </w:rPr>
              <w:instrText xml:space="preserve"> PAGEREF _Toc45091998 \h </w:instrText>
            </w:r>
            <w:r w:rsidR="00EB4C81">
              <w:rPr>
                <w:noProof/>
                <w:webHidden/>
              </w:rPr>
            </w:r>
            <w:r w:rsidR="00EB4C81">
              <w:rPr>
                <w:noProof/>
                <w:webHidden/>
              </w:rPr>
              <w:fldChar w:fldCharType="separate"/>
            </w:r>
            <w:r w:rsidR="00953455">
              <w:rPr>
                <w:noProof/>
                <w:webHidden/>
              </w:rPr>
              <w:t>2</w:t>
            </w:r>
            <w:r w:rsidR="00EB4C81">
              <w:rPr>
                <w:noProof/>
                <w:webHidden/>
              </w:rPr>
              <w:fldChar w:fldCharType="end"/>
            </w:r>
          </w:hyperlink>
        </w:p>
        <w:p w14:paraId="0BA1A5CE" w14:textId="77777777" w:rsidR="00EB4C8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1999" w:history="1">
            <w:r w:rsidR="00EB4C81" w:rsidRPr="005C5580">
              <w:rPr>
                <w:rStyle w:val="Hyperlink"/>
                <w:noProof/>
              </w:rPr>
              <w:t>2</w:t>
            </w:r>
            <w:r w:rsidR="00EB4C81">
              <w:rPr>
                <w:rFonts w:eastAsiaTheme="minorEastAsia"/>
                <w:noProof/>
                <w:lang w:eastAsia="nl-NL"/>
              </w:rPr>
              <w:tab/>
            </w:r>
            <w:r w:rsidR="00EB4C81" w:rsidRPr="005C5580">
              <w:rPr>
                <w:rStyle w:val="Hyperlink"/>
                <w:noProof/>
              </w:rPr>
              <w:t>Missie van de klant</w:t>
            </w:r>
            <w:r w:rsidR="00EB4C81">
              <w:rPr>
                <w:noProof/>
                <w:webHidden/>
              </w:rPr>
              <w:tab/>
            </w:r>
            <w:r w:rsidR="00EB4C81">
              <w:rPr>
                <w:noProof/>
                <w:webHidden/>
              </w:rPr>
              <w:fldChar w:fldCharType="begin"/>
            </w:r>
            <w:r w:rsidR="00EB4C81">
              <w:rPr>
                <w:noProof/>
                <w:webHidden/>
              </w:rPr>
              <w:instrText xml:space="preserve"> PAGEREF _Toc45091999 \h </w:instrText>
            </w:r>
            <w:r w:rsidR="00EB4C81">
              <w:rPr>
                <w:noProof/>
                <w:webHidden/>
              </w:rPr>
            </w:r>
            <w:r w:rsidR="00EB4C81">
              <w:rPr>
                <w:noProof/>
                <w:webHidden/>
              </w:rPr>
              <w:fldChar w:fldCharType="separate"/>
            </w:r>
            <w:r w:rsidR="00953455">
              <w:rPr>
                <w:noProof/>
                <w:webHidden/>
              </w:rPr>
              <w:t>2</w:t>
            </w:r>
            <w:r w:rsidR="00EB4C81">
              <w:rPr>
                <w:noProof/>
                <w:webHidden/>
              </w:rPr>
              <w:fldChar w:fldCharType="end"/>
            </w:r>
          </w:hyperlink>
        </w:p>
        <w:p w14:paraId="536286AF" w14:textId="77777777" w:rsidR="00EB4C8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00" w:history="1">
            <w:r w:rsidR="00EB4C81" w:rsidRPr="005C5580">
              <w:rPr>
                <w:rStyle w:val="Hyperlink"/>
                <w:noProof/>
              </w:rPr>
              <w:t>3</w:t>
            </w:r>
            <w:r w:rsidR="00EB4C81">
              <w:rPr>
                <w:rFonts w:eastAsiaTheme="minorEastAsia"/>
                <w:noProof/>
                <w:lang w:eastAsia="nl-NL"/>
              </w:rPr>
              <w:tab/>
            </w:r>
            <w:r w:rsidR="00EB4C81" w:rsidRPr="005C5580">
              <w:rPr>
                <w:rStyle w:val="Hyperlink"/>
                <w:noProof/>
              </w:rPr>
              <w:t>Huidige situatie</w:t>
            </w:r>
            <w:r w:rsidR="00EB4C81">
              <w:rPr>
                <w:noProof/>
                <w:webHidden/>
              </w:rPr>
              <w:tab/>
            </w:r>
            <w:r w:rsidR="00EB4C81">
              <w:rPr>
                <w:noProof/>
                <w:webHidden/>
              </w:rPr>
              <w:fldChar w:fldCharType="begin"/>
            </w:r>
            <w:r w:rsidR="00EB4C81">
              <w:rPr>
                <w:noProof/>
                <w:webHidden/>
              </w:rPr>
              <w:instrText xml:space="preserve"> PAGEREF _Toc45092000 \h </w:instrText>
            </w:r>
            <w:r w:rsidR="00EB4C81">
              <w:rPr>
                <w:noProof/>
                <w:webHidden/>
              </w:rPr>
            </w:r>
            <w:r w:rsidR="00EB4C81">
              <w:rPr>
                <w:noProof/>
                <w:webHidden/>
              </w:rPr>
              <w:fldChar w:fldCharType="separate"/>
            </w:r>
            <w:r w:rsidR="00953455">
              <w:rPr>
                <w:noProof/>
                <w:webHidden/>
              </w:rPr>
              <w:t>2</w:t>
            </w:r>
            <w:r w:rsidR="00EB4C81">
              <w:rPr>
                <w:noProof/>
                <w:webHidden/>
              </w:rPr>
              <w:fldChar w:fldCharType="end"/>
            </w:r>
          </w:hyperlink>
        </w:p>
        <w:p w14:paraId="05D5BFEB" w14:textId="77777777" w:rsidR="00EB4C8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01" w:history="1">
            <w:r w:rsidR="00EB4C81" w:rsidRPr="005C5580">
              <w:rPr>
                <w:rStyle w:val="Hyperlink"/>
                <w:noProof/>
              </w:rPr>
              <w:t>4</w:t>
            </w:r>
            <w:r w:rsidR="00EB4C81">
              <w:rPr>
                <w:rFonts w:eastAsiaTheme="minorEastAsia"/>
                <w:noProof/>
                <w:lang w:eastAsia="nl-NL"/>
              </w:rPr>
              <w:tab/>
            </w:r>
            <w:r w:rsidR="00EB4C81" w:rsidRPr="005C5580">
              <w:rPr>
                <w:rStyle w:val="Hyperlink"/>
                <w:noProof/>
              </w:rPr>
              <w:t>Gewenste situatie</w:t>
            </w:r>
            <w:r w:rsidR="00EB4C81">
              <w:rPr>
                <w:noProof/>
                <w:webHidden/>
              </w:rPr>
              <w:tab/>
            </w:r>
            <w:r w:rsidR="00EB4C81">
              <w:rPr>
                <w:noProof/>
                <w:webHidden/>
              </w:rPr>
              <w:fldChar w:fldCharType="begin"/>
            </w:r>
            <w:r w:rsidR="00EB4C81">
              <w:rPr>
                <w:noProof/>
                <w:webHidden/>
              </w:rPr>
              <w:instrText xml:space="preserve"> PAGEREF _Toc45092001 \h </w:instrText>
            </w:r>
            <w:r w:rsidR="00EB4C81">
              <w:rPr>
                <w:noProof/>
                <w:webHidden/>
              </w:rPr>
            </w:r>
            <w:r w:rsidR="00EB4C81">
              <w:rPr>
                <w:noProof/>
                <w:webHidden/>
              </w:rPr>
              <w:fldChar w:fldCharType="separate"/>
            </w:r>
            <w:r w:rsidR="00953455">
              <w:rPr>
                <w:noProof/>
                <w:webHidden/>
              </w:rPr>
              <w:t>2</w:t>
            </w:r>
            <w:r w:rsidR="00EB4C81">
              <w:rPr>
                <w:noProof/>
                <w:webHidden/>
              </w:rPr>
              <w:fldChar w:fldCharType="end"/>
            </w:r>
          </w:hyperlink>
        </w:p>
        <w:p w14:paraId="743053C3" w14:textId="77777777" w:rsidR="00EB4C8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02" w:history="1">
            <w:r w:rsidR="00EB4C81" w:rsidRPr="005C5580">
              <w:rPr>
                <w:rStyle w:val="Hyperlink"/>
                <w:noProof/>
              </w:rPr>
              <w:t>5</w:t>
            </w:r>
            <w:r w:rsidR="00EB4C81">
              <w:rPr>
                <w:rFonts w:eastAsiaTheme="minorEastAsia"/>
                <w:noProof/>
                <w:lang w:eastAsia="nl-NL"/>
              </w:rPr>
              <w:tab/>
            </w:r>
            <w:r w:rsidR="00EB4C81" w:rsidRPr="005C5580">
              <w:rPr>
                <w:rStyle w:val="Hyperlink"/>
                <w:noProof/>
              </w:rPr>
              <w:t>Het product</w:t>
            </w:r>
            <w:r w:rsidR="00EB4C81">
              <w:rPr>
                <w:noProof/>
                <w:webHidden/>
              </w:rPr>
              <w:tab/>
            </w:r>
            <w:r w:rsidR="00EB4C81">
              <w:rPr>
                <w:noProof/>
                <w:webHidden/>
              </w:rPr>
              <w:fldChar w:fldCharType="begin"/>
            </w:r>
            <w:r w:rsidR="00EB4C81">
              <w:rPr>
                <w:noProof/>
                <w:webHidden/>
              </w:rPr>
              <w:instrText xml:space="preserve"> PAGEREF _Toc45092002 \h </w:instrText>
            </w:r>
            <w:r w:rsidR="00EB4C81">
              <w:rPr>
                <w:noProof/>
                <w:webHidden/>
              </w:rPr>
            </w:r>
            <w:r w:rsidR="00EB4C81">
              <w:rPr>
                <w:noProof/>
                <w:webHidden/>
              </w:rPr>
              <w:fldChar w:fldCharType="separate"/>
            </w:r>
            <w:r w:rsidR="00953455">
              <w:rPr>
                <w:noProof/>
                <w:webHidden/>
              </w:rPr>
              <w:t>2</w:t>
            </w:r>
            <w:r w:rsidR="00EB4C81">
              <w:rPr>
                <w:noProof/>
                <w:webHidden/>
              </w:rPr>
              <w:fldChar w:fldCharType="end"/>
            </w:r>
          </w:hyperlink>
        </w:p>
        <w:p w14:paraId="7D0A6549" w14:textId="28FBC41C" w:rsidR="00EB4C81" w:rsidRDefault="00000000" w:rsidP="00616C62">
          <w:pPr>
            <w:pStyle w:val="TOC2"/>
            <w:tabs>
              <w:tab w:val="left" w:pos="880"/>
              <w:tab w:val="right" w:leader="dot" w:pos="9016"/>
            </w:tabs>
            <w:ind w:left="0"/>
            <w:rPr>
              <w:rFonts w:eastAsiaTheme="minorEastAsia"/>
              <w:noProof/>
              <w:lang w:eastAsia="nl-NL"/>
            </w:rPr>
          </w:pPr>
          <w:hyperlink w:anchor="_Toc45092003" w:history="1">
            <w:r w:rsidR="00EB4C81" w:rsidRPr="005C5580">
              <w:rPr>
                <w:rStyle w:val="Hyperlink"/>
                <w:noProof/>
              </w:rPr>
              <w:t>5.1</w:t>
            </w:r>
            <w:r w:rsidR="00616C62">
              <w:rPr>
                <w:rFonts w:eastAsiaTheme="minorEastAsia"/>
                <w:noProof/>
                <w:lang w:eastAsia="nl-NL"/>
              </w:rPr>
              <w:t xml:space="preserve">    </w:t>
            </w:r>
            <w:r w:rsidR="00EB4C81" w:rsidRPr="005C5580">
              <w:rPr>
                <w:rStyle w:val="Hyperlink"/>
                <w:noProof/>
              </w:rPr>
              <w:t>Product eisen</w:t>
            </w:r>
            <w:r w:rsidR="00EB4C81">
              <w:rPr>
                <w:noProof/>
                <w:webHidden/>
              </w:rPr>
              <w:tab/>
            </w:r>
            <w:r w:rsidR="00EB4C81">
              <w:rPr>
                <w:noProof/>
                <w:webHidden/>
              </w:rPr>
              <w:fldChar w:fldCharType="begin"/>
            </w:r>
            <w:r w:rsidR="00EB4C81">
              <w:rPr>
                <w:noProof/>
                <w:webHidden/>
              </w:rPr>
              <w:instrText xml:space="preserve"> PAGEREF _Toc45092003 \h </w:instrText>
            </w:r>
            <w:r w:rsidR="00EB4C81">
              <w:rPr>
                <w:noProof/>
                <w:webHidden/>
              </w:rPr>
            </w:r>
            <w:r w:rsidR="00EB4C81">
              <w:rPr>
                <w:noProof/>
                <w:webHidden/>
              </w:rPr>
              <w:fldChar w:fldCharType="separate"/>
            </w:r>
            <w:r w:rsidR="00953455">
              <w:rPr>
                <w:noProof/>
                <w:webHidden/>
              </w:rPr>
              <w:t>2</w:t>
            </w:r>
            <w:r w:rsidR="00EB4C81">
              <w:rPr>
                <w:noProof/>
                <w:webHidden/>
              </w:rPr>
              <w:fldChar w:fldCharType="end"/>
            </w:r>
          </w:hyperlink>
        </w:p>
        <w:p w14:paraId="12DC8EB1" w14:textId="77777777" w:rsidR="00EB4C8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04" w:history="1">
            <w:r w:rsidR="00EB4C81" w:rsidRPr="005C5580">
              <w:rPr>
                <w:rStyle w:val="Hyperlink"/>
                <w:noProof/>
              </w:rPr>
              <w:t>6</w:t>
            </w:r>
            <w:r w:rsidR="00EB4C81">
              <w:rPr>
                <w:rFonts w:eastAsiaTheme="minorEastAsia"/>
                <w:noProof/>
                <w:lang w:eastAsia="nl-NL"/>
              </w:rPr>
              <w:tab/>
            </w:r>
            <w:r w:rsidR="00EB4C81" w:rsidRPr="005C5580">
              <w:rPr>
                <w:rStyle w:val="Hyperlink"/>
                <w:noProof/>
              </w:rPr>
              <w:t>Doelgroep(en)</w:t>
            </w:r>
            <w:r w:rsidR="00EB4C81">
              <w:rPr>
                <w:noProof/>
                <w:webHidden/>
              </w:rPr>
              <w:tab/>
            </w:r>
            <w:r w:rsidR="00EB4C81">
              <w:rPr>
                <w:noProof/>
                <w:webHidden/>
              </w:rPr>
              <w:fldChar w:fldCharType="begin"/>
            </w:r>
            <w:r w:rsidR="00EB4C81">
              <w:rPr>
                <w:noProof/>
                <w:webHidden/>
              </w:rPr>
              <w:instrText xml:space="preserve"> PAGEREF _Toc45092004 \h </w:instrText>
            </w:r>
            <w:r w:rsidR="00EB4C81">
              <w:rPr>
                <w:noProof/>
                <w:webHidden/>
              </w:rPr>
            </w:r>
            <w:r w:rsidR="00EB4C81">
              <w:rPr>
                <w:noProof/>
                <w:webHidden/>
              </w:rPr>
              <w:fldChar w:fldCharType="separate"/>
            </w:r>
            <w:r w:rsidR="00953455">
              <w:rPr>
                <w:noProof/>
                <w:webHidden/>
              </w:rPr>
              <w:t>2</w:t>
            </w:r>
            <w:r w:rsidR="00EB4C81">
              <w:rPr>
                <w:noProof/>
                <w:webHidden/>
              </w:rPr>
              <w:fldChar w:fldCharType="end"/>
            </w:r>
          </w:hyperlink>
        </w:p>
        <w:p w14:paraId="325AE8CE" w14:textId="77777777" w:rsidR="00EB4C81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05" w:history="1">
            <w:r w:rsidR="00EB4C81" w:rsidRPr="005C5580">
              <w:rPr>
                <w:rStyle w:val="Hyperlink"/>
                <w:noProof/>
              </w:rPr>
              <w:t>7</w:t>
            </w:r>
            <w:r w:rsidR="00EB4C81">
              <w:rPr>
                <w:rFonts w:eastAsiaTheme="minorEastAsia"/>
                <w:noProof/>
                <w:lang w:eastAsia="nl-NL"/>
              </w:rPr>
              <w:tab/>
            </w:r>
            <w:r w:rsidR="00EB4C81" w:rsidRPr="005C5580">
              <w:rPr>
                <w:rStyle w:val="Hyperlink"/>
                <w:noProof/>
              </w:rPr>
              <w:t>Projectdoelstelling(en)</w:t>
            </w:r>
            <w:r w:rsidR="00EB4C81">
              <w:rPr>
                <w:noProof/>
                <w:webHidden/>
              </w:rPr>
              <w:tab/>
            </w:r>
            <w:r w:rsidR="00EB4C81">
              <w:rPr>
                <w:noProof/>
                <w:webHidden/>
              </w:rPr>
              <w:fldChar w:fldCharType="begin"/>
            </w:r>
            <w:r w:rsidR="00EB4C81">
              <w:rPr>
                <w:noProof/>
                <w:webHidden/>
              </w:rPr>
              <w:instrText xml:space="preserve"> PAGEREF _Toc45092005 \h </w:instrText>
            </w:r>
            <w:r w:rsidR="00EB4C81">
              <w:rPr>
                <w:noProof/>
                <w:webHidden/>
              </w:rPr>
            </w:r>
            <w:r w:rsidR="00EB4C81">
              <w:rPr>
                <w:noProof/>
                <w:webHidden/>
              </w:rPr>
              <w:fldChar w:fldCharType="separate"/>
            </w:r>
            <w:r w:rsidR="00953455">
              <w:rPr>
                <w:noProof/>
                <w:webHidden/>
              </w:rPr>
              <w:t>2</w:t>
            </w:r>
            <w:r w:rsidR="00EB4C81">
              <w:rPr>
                <w:noProof/>
                <w:webHidden/>
              </w:rPr>
              <w:fldChar w:fldCharType="end"/>
            </w:r>
          </w:hyperlink>
        </w:p>
        <w:p w14:paraId="2830D403" w14:textId="77777777" w:rsidR="004C0878" w:rsidRDefault="00000000" w:rsidP="004C08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32404" w:history="1">
            <w:r w:rsidR="004C0878" w:rsidRPr="00E40AF7">
              <w:rPr>
                <w:rStyle w:val="Hyperlink"/>
                <w:noProof/>
              </w:rPr>
              <w:t>8</w:t>
            </w:r>
            <w:r w:rsidR="004C0878">
              <w:rPr>
                <w:rFonts w:eastAsiaTheme="minorEastAsia"/>
                <w:noProof/>
                <w:lang w:eastAsia="nl-NL"/>
              </w:rPr>
              <w:tab/>
            </w:r>
            <w:r w:rsidR="004C0878" w:rsidRPr="00E40AF7">
              <w:rPr>
                <w:rStyle w:val="Hyperlink"/>
                <w:noProof/>
              </w:rPr>
              <w:t>Technieken en codeconventies</w:t>
            </w:r>
            <w:r w:rsidR="004C0878">
              <w:rPr>
                <w:noProof/>
                <w:webHidden/>
              </w:rPr>
              <w:tab/>
            </w:r>
            <w:r w:rsidR="004C0878">
              <w:rPr>
                <w:noProof/>
                <w:webHidden/>
              </w:rPr>
              <w:fldChar w:fldCharType="begin"/>
            </w:r>
            <w:r w:rsidR="004C0878">
              <w:rPr>
                <w:noProof/>
                <w:webHidden/>
              </w:rPr>
              <w:instrText xml:space="preserve"> PAGEREF _Toc115432404 \h </w:instrText>
            </w:r>
            <w:r w:rsidR="004C0878">
              <w:rPr>
                <w:noProof/>
                <w:webHidden/>
              </w:rPr>
            </w:r>
            <w:r w:rsidR="004C0878">
              <w:rPr>
                <w:noProof/>
                <w:webHidden/>
              </w:rPr>
              <w:fldChar w:fldCharType="separate"/>
            </w:r>
            <w:r w:rsidR="004C0878">
              <w:rPr>
                <w:noProof/>
                <w:webHidden/>
              </w:rPr>
              <w:t>3</w:t>
            </w:r>
            <w:r w:rsidR="004C0878">
              <w:rPr>
                <w:noProof/>
                <w:webHidden/>
              </w:rPr>
              <w:fldChar w:fldCharType="end"/>
            </w:r>
          </w:hyperlink>
        </w:p>
        <w:p w14:paraId="744239FF" w14:textId="77777777" w:rsidR="004C0878" w:rsidRDefault="00000000" w:rsidP="004C087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5432405" w:history="1">
            <w:r w:rsidR="004C0878" w:rsidRPr="00E40AF7">
              <w:rPr>
                <w:rStyle w:val="Hyperlink"/>
                <w:noProof/>
              </w:rPr>
              <w:t>9</w:t>
            </w:r>
            <w:r w:rsidR="004C0878">
              <w:rPr>
                <w:rFonts w:eastAsiaTheme="minorEastAsia"/>
                <w:noProof/>
                <w:lang w:eastAsia="nl-NL"/>
              </w:rPr>
              <w:tab/>
            </w:r>
            <w:r w:rsidR="004C0878" w:rsidRPr="00E40AF7">
              <w:rPr>
                <w:rStyle w:val="Hyperlink"/>
                <w:noProof/>
              </w:rPr>
              <w:t>User Stories</w:t>
            </w:r>
            <w:r w:rsidR="004C0878">
              <w:rPr>
                <w:noProof/>
                <w:webHidden/>
              </w:rPr>
              <w:tab/>
            </w:r>
            <w:r w:rsidR="004C0878">
              <w:rPr>
                <w:noProof/>
                <w:webHidden/>
              </w:rPr>
              <w:fldChar w:fldCharType="begin"/>
            </w:r>
            <w:r w:rsidR="004C0878">
              <w:rPr>
                <w:noProof/>
                <w:webHidden/>
              </w:rPr>
              <w:instrText xml:space="preserve"> PAGEREF _Toc115432405 \h </w:instrText>
            </w:r>
            <w:r w:rsidR="004C0878">
              <w:rPr>
                <w:noProof/>
                <w:webHidden/>
              </w:rPr>
            </w:r>
            <w:r w:rsidR="004C0878">
              <w:rPr>
                <w:noProof/>
                <w:webHidden/>
              </w:rPr>
              <w:fldChar w:fldCharType="separate"/>
            </w:r>
            <w:r w:rsidR="004C0878">
              <w:rPr>
                <w:noProof/>
                <w:webHidden/>
              </w:rPr>
              <w:t>3</w:t>
            </w:r>
            <w:r w:rsidR="004C0878">
              <w:rPr>
                <w:noProof/>
                <w:webHidden/>
              </w:rPr>
              <w:fldChar w:fldCharType="end"/>
            </w:r>
          </w:hyperlink>
        </w:p>
        <w:p w14:paraId="0B0772CE" w14:textId="77777777" w:rsidR="004C0878" w:rsidRPr="004C0878" w:rsidRDefault="004C0878" w:rsidP="004C0878"/>
        <w:p w14:paraId="32DEC29A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26DC6636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49FE68" w14:textId="2648EAAC" w:rsidR="00F54C8A" w:rsidRDefault="00F54C8A" w:rsidP="00820376">
      <w:pPr>
        <w:pStyle w:val="Heading1"/>
      </w:pPr>
      <w:bookmarkStart w:id="1" w:name="_Toc45091998"/>
      <w:r w:rsidRPr="00222411">
        <w:lastRenderedPageBreak/>
        <w:t>Inleiding</w:t>
      </w:r>
      <w:bookmarkEnd w:id="1"/>
    </w:p>
    <w:p w14:paraId="530F14FF" w14:textId="77777777" w:rsidR="00B80158" w:rsidRPr="00B80158" w:rsidRDefault="00B80158" w:rsidP="00B80158"/>
    <w:p w14:paraId="00F6BCAB" w14:textId="77777777" w:rsidR="00AA619D" w:rsidRDefault="00B24FFB" w:rsidP="004760FC">
      <w:r>
        <w:t>Mensen zijn soms wat afwachtend om zich bij een sportschool aan te melden</w:t>
      </w:r>
      <w:r w:rsidR="002A3C08">
        <w:t xml:space="preserve"> die niet perse positief is </w:t>
      </w:r>
      <w:r w:rsidR="004760FC" w:rsidRPr="004760FC">
        <w:t xml:space="preserve">! Als je op zoek bent naar een </w:t>
      </w:r>
      <w:r w:rsidR="00F17E25" w:rsidRPr="00F17E25">
        <w:t>bijzondere manier</w:t>
      </w:r>
      <w:r w:rsidR="004760FC" w:rsidRPr="004760FC">
        <w:t xml:space="preserve"> om</w:t>
      </w:r>
      <w:r w:rsidR="00DB2F7D">
        <w:t xml:space="preserve"> </w:t>
      </w:r>
      <w:r w:rsidR="007E451D">
        <w:t>je gezon</w:t>
      </w:r>
      <w:r w:rsidR="00F17E25">
        <w:t>dheid te werken</w:t>
      </w:r>
      <w:r w:rsidR="005946F5">
        <w:t xml:space="preserve"> die </w:t>
      </w:r>
      <w:r w:rsidR="00892DA3">
        <w:t xml:space="preserve">gericht is op onder meer kickboksen </w:t>
      </w:r>
      <w:r w:rsidR="004760FC" w:rsidRPr="004760FC">
        <w:t>, dan is het starten van</w:t>
      </w:r>
      <w:r w:rsidR="00753BB3">
        <w:t xml:space="preserve"> deze nieuwe Traning Factory die de mensne in de gelegemheid </w:t>
      </w:r>
      <w:r w:rsidR="00877D56">
        <w:t xml:space="preserve">wil stellen </w:t>
      </w:r>
      <w:r w:rsidR="00340D10">
        <w:t>en we gaan een website voor dit bouwen</w:t>
      </w:r>
    </w:p>
    <w:p w14:paraId="574EFD99" w14:textId="77777777" w:rsidR="00AA619D" w:rsidRDefault="00AA619D" w:rsidP="004760FC"/>
    <w:p w14:paraId="565F9DAD" w14:textId="14B0A24C" w:rsidR="00820376" w:rsidRDefault="00820376" w:rsidP="004760FC">
      <w:r>
        <w:br w:type="page"/>
      </w:r>
    </w:p>
    <w:p w14:paraId="61B1BEFC" w14:textId="412B83BB" w:rsidR="00A257DF" w:rsidRDefault="00A257DF" w:rsidP="00222411">
      <w:pPr>
        <w:pStyle w:val="Heading1"/>
      </w:pPr>
      <w:bookmarkStart w:id="2" w:name="_Toc45091999"/>
      <w:r>
        <w:lastRenderedPageBreak/>
        <w:t xml:space="preserve">Missie van de </w:t>
      </w:r>
      <w:r w:rsidR="00056AB7">
        <w:t>k</w:t>
      </w:r>
      <w:r>
        <w:t>lant</w:t>
      </w:r>
      <w:bookmarkEnd w:id="2"/>
    </w:p>
    <w:p w14:paraId="5991D0DB" w14:textId="77777777" w:rsidR="00B80158" w:rsidRPr="00B80158" w:rsidRDefault="00B80158" w:rsidP="00B80158"/>
    <w:p w14:paraId="2C070519" w14:textId="049E9B3B" w:rsidR="000C3A45" w:rsidRDefault="004760FC" w:rsidP="000C3A45">
      <w:r>
        <w:t xml:space="preserve">De klant wil een website </w:t>
      </w:r>
      <w:r w:rsidR="00C52026">
        <w:t>maken om</w:t>
      </w:r>
      <w:r w:rsidR="00D37B0C">
        <w:t xml:space="preserve"> Traning Factory in Den Haag</w:t>
      </w:r>
      <w:r w:rsidR="000C3A45">
        <w:t xml:space="preserve"> te bouwen</w:t>
      </w:r>
      <w:r w:rsidR="00D37B0C">
        <w:t xml:space="preserve"> die </w:t>
      </w:r>
      <w:r w:rsidR="001A2735" w:rsidRPr="001A2735">
        <w:t>bijzondere manier</w:t>
      </w:r>
      <w:r w:rsidR="001A2735">
        <w:t xml:space="preserve"> om mensne </w:t>
      </w:r>
      <w:bookmarkStart w:id="3" w:name="_Toc45092000"/>
      <w:r w:rsidR="00340D10">
        <w:t xml:space="preserve"> te kijken wat soort van activitieten </w:t>
      </w:r>
      <w:r w:rsidR="00922883">
        <w:t>hebben we en daarna te beginnen sporten</w:t>
      </w:r>
    </w:p>
    <w:p w14:paraId="61885994" w14:textId="77777777" w:rsidR="000C3A45" w:rsidRDefault="000C3A45" w:rsidP="000C3A45"/>
    <w:p w14:paraId="32753E0C" w14:textId="25627A65" w:rsidR="00A257DF" w:rsidRPr="000C3A45" w:rsidRDefault="000C3A45" w:rsidP="000C3A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3 </w:t>
      </w:r>
      <w:r w:rsidR="00A257DF" w:rsidRPr="000C3A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Huidige </w:t>
      </w:r>
      <w:r w:rsidR="00056AB7" w:rsidRPr="000C3A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 w:rsidR="00A257DF" w:rsidRPr="000C3A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ituatie</w:t>
      </w:r>
      <w:bookmarkEnd w:id="3"/>
    </w:p>
    <w:p w14:paraId="229EB0E1" w14:textId="2811CCD0" w:rsidR="009906E1" w:rsidRPr="00740EFF" w:rsidRDefault="00990478" w:rsidP="009906E1">
      <w:pPr>
        <w:rPr>
          <w:b/>
          <w:bCs/>
        </w:rPr>
      </w:pPr>
      <w:r>
        <w:t xml:space="preserve">De heer J. Maipauw die veel ervaring heeft met MMA en </w:t>
      </w:r>
      <w:r w:rsidR="00FF2E8C">
        <w:t>met een nieuwe TRANING factory begonnen om het kickboksen te promoten bij een gr</w:t>
      </w:r>
      <w:r w:rsidR="00BA28EC">
        <w:t xml:space="preserve">oter publick </w:t>
      </w:r>
      <w:r w:rsidR="00C5745F">
        <w:t xml:space="preserve">en </w:t>
      </w:r>
      <w:r w:rsidR="00C11F5F">
        <w:t>hij zi</w:t>
      </w:r>
      <w:r w:rsidR="009906E1">
        <w:t>e</w:t>
      </w:r>
      <w:r w:rsidR="00C11F5F">
        <w:t xml:space="preserve">t dat </w:t>
      </w:r>
      <w:r w:rsidR="00821782">
        <w:t xml:space="preserve">Random kickboks hangt een sfeer die niet perse positief is </w:t>
      </w:r>
      <w:r w:rsidR="00B54FB0">
        <w:t xml:space="preserve">dan verwacht. </w:t>
      </w:r>
      <w:r w:rsidR="00B54FB0" w:rsidRPr="00740EFF">
        <w:rPr>
          <w:b/>
          <w:bCs/>
        </w:rPr>
        <w:t xml:space="preserve">Hiervoor heeft de </w:t>
      </w:r>
      <w:r w:rsidR="00BA28EC" w:rsidRPr="00740EFF">
        <w:rPr>
          <w:b/>
          <w:bCs/>
        </w:rPr>
        <w:t>hij</w:t>
      </w:r>
      <w:r w:rsidR="00B54FB0" w:rsidRPr="00740EFF">
        <w:rPr>
          <w:b/>
          <w:bCs/>
        </w:rPr>
        <w:t xml:space="preserve"> een oplossing bedacht om </w:t>
      </w:r>
      <w:r w:rsidR="000F1972" w:rsidRPr="00740EFF">
        <w:rPr>
          <w:b/>
          <w:bCs/>
        </w:rPr>
        <w:t xml:space="preserve">meer </w:t>
      </w:r>
      <w:r w:rsidR="00B54FB0" w:rsidRPr="00740EFF">
        <w:rPr>
          <w:b/>
          <w:bCs/>
        </w:rPr>
        <w:t xml:space="preserve">klanten naar zijn </w:t>
      </w:r>
      <w:r w:rsidR="00BA28EC" w:rsidRPr="00740EFF">
        <w:rPr>
          <w:b/>
          <w:bCs/>
        </w:rPr>
        <w:t>project</w:t>
      </w:r>
      <w:r w:rsidR="00B54FB0" w:rsidRPr="00740EFF">
        <w:rPr>
          <w:b/>
          <w:bCs/>
        </w:rPr>
        <w:t xml:space="preserve"> te </w:t>
      </w:r>
      <w:r w:rsidR="00C75A6E" w:rsidRPr="00740EFF">
        <w:rPr>
          <w:b/>
          <w:bCs/>
        </w:rPr>
        <w:t xml:space="preserve">kijken en </w:t>
      </w:r>
      <w:r w:rsidR="00FE3EA8" w:rsidRPr="00740EFF">
        <w:rPr>
          <w:b/>
          <w:bCs/>
        </w:rPr>
        <w:t xml:space="preserve">krijgen namelijk een </w:t>
      </w:r>
      <w:r w:rsidR="004422E9" w:rsidRPr="00740EFF">
        <w:rPr>
          <w:b/>
          <w:bCs/>
        </w:rPr>
        <w:t>website op internet</w:t>
      </w:r>
      <w:r w:rsidR="009906E1" w:rsidRPr="00740EFF">
        <w:rPr>
          <w:b/>
          <w:bCs/>
        </w:rPr>
        <w:t xml:space="preserve"> die we gaan bouwen</w:t>
      </w:r>
      <w:r w:rsidR="004E3368" w:rsidRPr="00740EFF">
        <w:rPr>
          <w:b/>
          <w:bCs/>
        </w:rPr>
        <w:t>.</w:t>
      </w:r>
      <w:bookmarkStart w:id="4" w:name="_Toc45092001"/>
      <w:r w:rsidR="00C75A6E" w:rsidRPr="00740EFF">
        <w:rPr>
          <w:b/>
          <w:bCs/>
        </w:rPr>
        <w:t xml:space="preserve"> Hij heeft nog niks van deze website</w:t>
      </w:r>
    </w:p>
    <w:p w14:paraId="4DACFDC6" w14:textId="77777777" w:rsidR="00C75A6E" w:rsidRPr="00740EFF" w:rsidRDefault="00C75A6E" w:rsidP="009906E1">
      <w:pPr>
        <w:rPr>
          <w:b/>
          <w:bCs/>
        </w:rPr>
      </w:pPr>
    </w:p>
    <w:p w14:paraId="0A6B7760" w14:textId="28A11D8B" w:rsidR="00A257DF" w:rsidRPr="00847A86" w:rsidRDefault="00847A86" w:rsidP="009906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4 </w:t>
      </w:r>
      <w:r w:rsidR="00A257DF" w:rsidRPr="00847A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Gewenste </w:t>
      </w:r>
      <w:r w:rsidR="00056AB7" w:rsidRPr="00847A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</w:t>
      </w:r>
      <w:r w:rsidR="00A257DF" w:rsidRPr="00847A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ituatie</w:t>
      </w:r>
      <w:bookmarkEnd w:id="4"/>
    </w:p>
    <w:p w14:paraId="2EF94293" w14:textId="089538B9" w:rsidR="00A257DF" w:rsidRDefault="0080143C" w:rsidP="000F1972">
      <w:r>
        <w:t xml:space="preserve">Nu de klant heeft </w:t>
      </w:r>
      <w:r w:rsidR="00A6015D">
        <w:t>de idee en de eisen en we gaan b</w:t>
      </w:r>
      <w:r w:rsidR="00AA4641">
        <w:t>eginnen</w:t>
      </w:r>
      <w:r w:rsidR="00A6015D">
        <w:t xml:space="preserve"> om te bouwen</w:t>
      </w:r>
      <w:r w:rsidR="00AA4641">
        <w:t xml:space="preserve"> </w:t>
      </w:r>
      <w:r w:rsidR="00EA229D">
        <w:t xml:space="preserve">De </w:t>
      </w:r>
      <w:r w:rsidR="0042369E">
        <w:t>website</w:t>
      </w:r>
      <w:r w:rsidR="00EA229D">
        <w:t xml:space="preserve"> bestaat uit </w:t>
      </w:r>
      <w:r w:rsidR="0042369E">
        <w:t xml:space="preserve">home pagina , </w:t>
      </w:r>
      <w:r w:rsidR="005A0B93">
        <w:t>contact pagina en categori pagina</w:t>
      </w:r>
      <w:r w:rsidR="00C8450D">
        <w:t xml:space="preserve">, products pagina, </w:t>
      </w:r>
      <w:r w:rsidR="008427F8">
        <w:t xml:space="preserve"> </w:t>
      </w:r>
      <w:r w:rsidR="008141F6">
        <w:t xml:space="preserve">Admin pagina, Register pagina, login pagian </w:t>
      </w:r>
    </w:p>
    <w:p w14:paraId="607420F9" w14:textId="77777777" w:rsidR="00DE5AC7" w:rsidRDefault="00DE5A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45092002"/>
      <w:r>
        <w:br w:type="page"/>
      </w:r>
    </w:p>
    <w:p w14:paraId="2B7BDFF7" w14:textId="64E440EF" w:rsidR="00A257DF" w:rsidRDefault="007A68DD" w:rsidP="00E5417D">
      <w:pPr>
        <w:pStyle w:val="Heading1"/>
        <w:numPr>
          <w:ilvl w:val="0"/>
          <w:numId w:val="6"/>
        </w:numPr>
      </w:pPr>
      <w:r>
        <w:lastRenderedPageBreak/>
        <w:t xml:space="preserve">Het </w:t>
      </w:r>
      <w:r w:rsidR="00056AB7">
        <w:t>p</w:t>
      </w:r>
      <w:r>
        <w:t>roduct</w:t>
      </w:r>
      <w:bookmarkEnd w:id="5"/>
    </w:p>
    <w:p w14:paraId="6D10A997" w14:textId="77777777" w:rsidR="00B80158" w:rsidRPr="00B80158" w:rsidRDefault="00B80158" w:rsidP="00B80158"/>
    <w:p w14:paraId="647AF03A" w14:textId="170DA8CF" w:rsidR="00766AB7" w:rsidRDefault="006A26DC" w:rsidP="00672F27">
      <w:r>
        <w:t xml:space="preserve">De klant wil een </w:t>
      </w:r>
      <w:r w:rsidR="00FC4A22">
        <w:t xml:space="preserve">spoort </w:t>
      </w:r>
      <w:r w:rsidR="005A0B93">
        <w:t>website</w:t>
      </w:r>
      <w:r w:rsidR="00817EE6">
        <w:t xml:space="preserve"> voor Traning Factory </w:t>
      </w:r>
      <w:r w:rsidR="00766AB7">
        <w:t>spoortschool(GYM)</w:t>
      </w:r>
      <w:r w:rsidR="0037099D">
        <w:t xml:space="preserve"> </w:t>
      </w:r>
      <w:r w:rsidR="00766AB7">
        <w:t>die van home pagina, register pagina , adim pagina, klant pagina</w:t>
      </w:r>
      <w:r w:rsidR="0037099D">
        <w:t xml:space="preserve">, </w:t>
      </w:r>
      <w:r w:rsidR="00766AB7">
        <w:t xml:space="preserve"> Categories pagina</w:t>
      </w:r>
      <w:r w:rsidR="00B80158">
        <w:t>, Product pagina</w:t>
      </w:r>
      <w:r w:rsidR="00766AB7">
        <w:t xml:space="preserve"> bestaat ook </w:t>
      </w:r>
      <w:r w:rsidR="00672F27">
        <w:t xml:space="preserve">elke category heeft soort van </w:t>
      </w:r>
      <w:r w:rsidR="00D63E7E">
        <w:t>products</w:t>
      </w:r>
    </w:p>
    <w:p w14:paraId="265F1B1C" w14:textId="77777777" w:rsidR="007A68DD" w:rsidRDefault="007A68DD" w:rsidP="007A68DD"/>
    <w:p w14:paraId="299FB985" w14:textId="4E91D25A" w:rsidR="007A68DD" w:rsidRDefault="00802D6C" w:rsidP="00D63E7E">
      <w:pPr>
        <w:pStyle w:val="Heading2"/>
      </w:pPr>
      <w:bookmarkStart w:id="6" w:name="_Toc45092003"/>
      <w:r>
        <w:t>Product</w:t>
      </w:r>
      <w:r w:rsidR="007A68DD">
        <w:t xml:space="preserve"> eisen</w:t>
      </w:r>
      <w:bookmarkEnd w:id="6"/>
    </w:p>
    <w:p w14:paraId="7EA6582E" w14:textId="77777777" w:rsidR="00D63E7E" w:rsidRPr="00D63E7E" w:rsidRDefault="00D63E7E" w:rsidP="00D63E7E"/>
    <w:p w14:paraId="6E9FD02B" w14:textId="2C0108E7" w:rsidR="007A68DD" w:rsidRDefault="00660992" w:rsidP="006A0152">
      <w:r>
        <w:t>De volgenden eisen he</w:t>
      </w:r>
      <w:r w:rsidR="006A0152">
        <w:t>eft de klant genoemd in het klantinterview</w:t>
      </w:r>
      <w:r w:rsidR="00872CD0">
        <w:t>:</w:t>
      </w:r>
    </w:p>
    <w:p w14:paraId="0B3EF2DD" w14:textId="77777777" w:rsidR="00911C49" w:rsidRPr="00911C49" w:rsidRDefault="00D57F49" w:rsidP="00872CD0">
      <w:pPr>
        <w:pStyle w:val="ListParagraph"/>
        <w:numPr>
          <w:ilvl w:val="0"/>
          <w:numId w:val="4"/>
        </w:numPr>
      </w:pPr>
      <w:r>
        <w:t xml:space="preserve">De website heeft een paar </w:t>
      </w:r>
      <w:r w:rsidR="00AB6BA4">
        <w:t xml:space="preserve">pagina’s zoals </w:t>
      </w:r>
      <w:r w:rsidR="00AB6BA4" w:rsidRPr="006E44AC">
        <w:rPr>
          <w:highlight w:val="yellow"/>
        </w:rPr>
        <w:t>home,</w:t>
      </w:r>
    </w:p>
    <w:p w14:paraId="1DE457C8" w14:textId="598D5919" w:rsidR="004F55E5" w:rsidRPr="004F55E5" w:rsidRDefault="00AB6BA4" w:rsidP="00872CD0">
      <w:pPr>
        <w:pStyle w:val="ListParagraph"/>
        <w:numPr>
          <w:ilvl w:val="0"/>
          <w:numId w:val="4"/>
        </w:numPr>
      </w:pPr>
      <w:r w:rsidRPr="004F55E5">
        <w:t xml:space="preserve"> </w:t>
      </w:r>
      <w:r w:rsidR="004F55E5" w:rsidRPr="004F55E5">
        <w:t xml:space="preserve">De website heeft </w:t>
      </w:r>
      <w:r w:rsidR="004F55E5" w:rsidRPr="006E44AC">
        <w:rPr>
          <w:highlight w:val="yellow"/>
        </w:rPr>
        <w:t>C</w:t>
      </w:r>
      <w:r w:rsidRPr="006E44AC">
        <w:rPr>
          <w:highlight w:val="yellow"/>
        </w:rPr>
        <w:t>ontact</w:t>
      </w:r>
      <w:r w:rsidR="004F55E5">
        <w:t xml:space="preserve"> pagina alleen voor meer informatie zoals </w:t>
      </w:r>
      <w:r w:rsidR="00ED7C73">
        <w:t>locatie of telefoon nummer ..</w:t>
      </w:r>
    </w:p>
    <w:p w14:paraId="40724CA5" w14:textId="352C1CF5" w:rsidR="006A4B73" w:rsidRDefault="00AB6BA4" w:rsidP="006A4B73">
      <w:pPr>
        <w:pStyle w:val="ListParagraph"/>
        <w:numPr>
          <w:ilvl w:val="0"/>
          <w:numId w:val="4"/>
        </w:numPr>
      </w:pPr>
      <w:r w:rsidRPr="004261FD">
        <w:t xml:space="preserve"> </w:t>
      </w:r>
      <w:r w:rsidR="00ED7C73" w:rsidRPr="004261FD">
        <w:t>De website</w:t>
      </w:r>
      <w:r w:rsidR="004261FD" w:rsidRPr="004261FD">
        <w:t xml:space="preserve"> heeft </w:t>
      </w:r>
      <w:r w:rsidRPr="006E44AC">
        <w:rPr>
          <w:highlight w:val="yellow"/>
        </w:rPr>
        <w:t xml:space="preserve"> categories</w:t>
      </w:r>
      <w:r w:rsidR="00AB4C56" w:rsidRPr="006E44AC">
        <w:rPr>
          <w:highlight w:val="yellow"/>
        </w:rPr>
        <w:t xml:space="preserve">, </w:t>
      </w:r>
      <w:r w:rsidR="004261FD">
        <w:rPr>
          <w:highlight w:val="yellow"/>
        </w:rPr>
        <w:t xml:space="preserve">die moet bestaat van deze </w:t>
      </w:r>
      <w:r w:rsidR="005E3E5A">
        <w:rPr>
          <w:highlight w:val="yellow"/>
        </w:rPr>
        <w:t xml:space="preserve">Boksen kickboksen MMA stootzak bootcamps en fitness uren </w:t>
      </w:r>
    </w:p>
    <w:p w14:paraId="77E9D750" w14:textId="3ABBD9AA" w:rsidR="0017738D" w:rsidRDefault="0017738D" w:rsidP="00872CD0">
      <w:pPr>
        <w:pStyle w:val="ListParagraph"/>
        <w:numPr>
          <w:ilvl w:val="0"/>
          <w:numId w:val="4"/>
        </w:numPr>
      </w:pPr>
      <w:r>
        <w:t xml:space="preserve">Elke category heeft ook </w:t>
      </w:r>
      <w:r w:rsidR="00255C03">
        <w:t>soorten van producten die moet ook bouwen(</w:t>
      </w:r>
      <w:r w:rsidR="00255C03" w:rsidRPr="00255C03">
        <w:rPr>
          <w:highlight w:val="yellow"/>
        </w:rPr>
        <w:t>Product pagina</w:t>
      </w:r>
      <w:r w:rsidR="00255C03">
        <w:t xml:space="preserve">) </w:t>
      </w:r>
    </w:p>
    <w:p w14:paraId="1131F15D" w14:textId="1BE9431A" w:rsidR="00D820D5" w:rsidRDefault="007F7679" w:rsidP="00872CD0">
      <w:pPr>
        <w:pStyle w:val="ListParagraph"/>
        <w:numPr>
          <w:ilvl w:val="0"/>
          <w:numId w:val="4"/>
        </w:numPr>
      </w:pPr>
      <w:r>
        <w:t xml:space="preserve">De </w:t>
      </w:r>
      <w:r w:rsidR="003A60AC">
        <w:t>mesnen die wil</w:t>
      </w:r>
      <w:r w:rsidR="00D820D5">
        <w:t>l</w:t>
      </w:r>
      <w:r w:rsidR="003A60AC">
        <w:t xml:space="preserve">en komen sporten kunnen </w:t>
      </w:r>
      <w:r w:rsidR="00B07720">
        <w:t>zich registeren</w:t>
      </w:r>
      <w:r w:rsidR="003D23BC">
        <w:t xml:space="preserve"> </w:t>
      </w:r>
      <w:r w:rsidR="003D23BC" w:rsidRPr="006E44AC">
        <w:rPr>
          <w:highlight w:val="yellow"/>
        </w:rPr>
        <w:t>(register pagina)</w:t>
      </w:r>
      <w:r w:rsidR="00B07720">
        <w:t xml:space="preserve"> en na registratie </w:t>
      </w:r>
      <w:r w:rsidR="003D23BC">
        <w:t>krijgen</w:t>
      </w:r>
      <w:r w:rsidR="00B07720">
        <w:t xml:space="preserve"> de leden een mail </w:t>
      </w:r>
      <w:r w:rsidR="00D820D5">
        <w:t>om te inschrijven</w:t>
      </w:r>
      <w:r w:rsidR="00147A3C">
        <w:t xml:space="preserve"> voor lessen</w:t>
      </w:r>
    </w:p>
    <w:p w14:paraId="1580F2DE" w14:textId="785FAD08" w:rsidR="00D820D5" w:rsidRDefault="00273755" w:rsidP="00872CD0">
      <w:pPr>
        <w:pStyle w:val="ListParagraph"/>
        <w:numPr>
          <w:ilvl w:val="0"/>
          <w:numId w:val="4"/>
        </w:numPr>
      </w:pPr>
      <w:r>
        <w:t xml:space="preserve">De kant mag </w:t>
      </w:r>
      <w:r w:rsidR="007C6AE5">
        <w:t>in</w:t>
      </w:r>
      <w:r w:rsidR="00A80D83">
        <w:t xml:space="preserve">logen </w:t>
      </w:r>
      <w:r w:rsidR="002C08D1">
        <w:t xml:space="preserve">na registratie </w:t>
      </w:r>
      <w:r w:rsidR="00E058FD" w:rsidRPr="00E058FD">
        <w:t>(</w:t>
      </w:r>
      <w:r w:rsidR="00E058FD">
        <w:rPr>
          <w:highlight w:val="yellow"/>
        </w:rPr>
        <w:t xml:space="preserve">log in </w:t>
      </w:r>
      <w:r w:rsidR="00E058FD" w:rsidRPr="00E058FD">
        <w:rPr>
          <w:highlight w:val="yellow"/>
        </w:rPr>
        <w:t>pagina</w:t>
      </w:r>
      <w:r w:rsidR="00E058FD" w:rsidRPr="00E058FD">
        <w:t>)</w:t>
      </w:r>
      <w:r w:rsidR="00A80D83">
        <w:t xml:space="preserve"> en hij kan </w:t>
      </w:r>
      <w:r w:rsidR="00C05012">
        <w:t xml:space="preserve">alle trainigsvormen </w:t>
      </w:r>
      <w:r w:rsidR="001D46BA">
        <w:t xml:space="preserve">kijken </w:t>
      </w:r>
    </w:p>
    <w:p w14:paraId="0586F756" w14:textId="197EA902" w:rsidR="007F7679" w:rsidRDefault="005B1733" w:rsidP="00872CD0">
      <w:pPr>
        <w:pStyle w:val="ListParagraph"/>
        <w:numPr>
          <w:ilvl w:val="0"/>
          <w:numId w:val="4"/>
        </w:numPr>
      </w:pPr>
      <w:r>
        <w:t xml:space="preserve"> </w:t>
      </w:r>
      <w:r w:rsidR="001D46BA">
        <w:t xml:space="preserve">Instructeurs </w:t>
      </w:r>
      <w:r w:rsidR="00E058FD">
        <w:t>(</w:t>
      </w:r>
      <w:r w:rsidR="001D46BA" w:rsidRPr="00E058FD">
        <w:rPr>
          <w:highlight w:val="yellow"/>
        </w:rPr>
        <w:t>Admin Pagina</w:t>
      </w:r>
      <w:r w:rsidR="001D46BA">
        <w:t>)</w:t>
      </w:r>
      <w:r w:rsidR="00A47B4F">
        <w:t xml:space="preserve"> kan inlogen en </w:t>
      </w:r>
      <w:r w:rsidR="003C79F7">
        <w:t>kan op de site lessen aanmaken</w:t>
      </w:r>
    </w:p>
    <w:p w14:paraId="02C85532" w14:textId="36A7E795" w:rsidR="005B1733" w:rsidRDefault="007F694C" w:rsidP="004A692E">
      <w:pPr>
        <w:pStyle w:val="ListParagraph"/>
        <w:numPr>
          <w:ilvl w:val="0"/>
          <w:numId w:val="4"/>
        </w:numPr>
      </w:pPr>
      <w:r>
        <w:t xml:space="preserve">De </w:t>
      </w:r>
      <w:r w:rsidR="00AB3E04">
        <w:t>website</w:t>
      </w:r>
      <w:r>
        <w:t xml:space="preserve"> moet automatisch worden nagekeken</w:t>
      </w:r>
      <w:r w:rsidR="00AB3E04">
        <w:t xml:space="preserve"> en </w:t>
      </w:r>
      <w:r w:rsidR="004A692E">
        <w:t xml:space="preserve">info </w:t>
      </w:r>
      <w:r w:rsidR="00AB3E04">
        <w:t xml:space="preserve">uithalen </w:t>
      </w:r>
      <w:r w:rsidR="004A692E">
        <w:t>uit detabase.</w:t>
      </w:r>
    </w:p>
    <w:p w14:paraId="156C1C58" w14:textId="703085D7" w:rsidR="000C1179" w:rsidRPr="006A0152" w:rsidRDefault="007F694C" w:rsidP="00D31E99">
      <w:pPr>
        <w:pStyle w:val="ListParagraph"/>
        <w:numPr>
          <w:ilvl w:val="0"/>
          <w:numId w:val="4"/>
        </w:numPr>
      </w:pPr>
      <w:r>
        <w:t xml:space="preserve">De </w:t>
      </w:r>
      <w:r w:rsidR="00E631F0">
        <w:t>klant</w:t>
      </w:r>
      <w:r w:rsidR="00195E40">
        <w:t xml:space="preserve"> kan </w:t>
      </w:r>
      <w:r w:rsidR="004A692E">
        <w:t>metee</w:t>
      </w:r>
      <w:r w:rsidR="00D31E99">
        <w:t xml:space="preserve">n zien wat soort </w:t>
      </w:r>
      <w:r w:rsidR="00E631F0">
        <w:t xml:space="preserve">lessen </w:t>
      </w:r>
      <w:r w:rsidR="00D31E99">
        <w:t xml:space="preserve">heeft de </w:t>
      </w:r>
      <w:r w:rsidR="0077541A">
        <w:t xml:space="preserve">de Traning Factory </w:t>
      </w:r>
      <w:r w:rsidR="00D31E99">
        <w:t xml:space="preserve"> en hij meteen kan </w:t>
      </w:r>
      <w:r w:rsidR="0077541A">
        <w:t xml:space="preserve">inscrijven om te </w:t>
      </w:r>
      <w:r w:rsidR="00AA06B3">
        <w:t>sporten beginnen</w:t>
      </w:r>
      <w:r w:rsidR="00195E40">
        <w:t>.</w:t>
      </w:r>
    </w:p>
    <w:p w14:paraId="66327BD2" w14:textId="348C8CD3" w:rsidR="00CB6B3A" w:rsidRDefault="007A68DD" w:rsidP="00CB6B3A">
      <w:pPr>
        <w:pStyle w:val="Heading1"/>
      </w:pPr>
      <w:bookmarkStart w:id="7" w:name="_Toc45092004"/>
      <w:r>
        <w:t>Doelgroep(en)</w:t>
      </w:r>
      <w:bookmarkEnd w:id="7"/>
    </w:p>
    <w:p w14:paraId="7B687403" w14:textId="77777777" w:rsidR="00D63E7E" w:rsidRPr="00D63E7E" w:rsidRDefault="00D63E7E" w:rsidP="00D63E7E"/>
    <w:p w14:paraId="569740A9" w14:textId="40596421" w:rsidR="007A68DD" w:rsidRDefault="000404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De doelgroepen van deze website zijn leden, ins</w:t>
      </w:r>
      <w:r w:rsidR="00FB1782">
        <w:t xml:space="preserve">tructuers en administratie </w:t>
      </w:r>
      <w:r w:rsidR="00D540F2">
        <w:t xml:space="preserve"> kunnen via de site bijhouden wie </w:t>
      </w:r>
      <w:r w:rsidR="00812161">
        <w:t xml:space="preserve">welke lessen bijwoont </w:t>
      </w:r>
      <w:r w:rsidR="00FB1782">
        <w:t>en bezoekers die nog niet bekend zijn met Traning Factor</w:t>
      </w:r>
      <w:r w:rsidR="005D4B09">
        <w:t>y Den Haag of vechtsport in het algemeen</w:t>
      </w:r>
      <w:r w:rsidR="009F196D">
        <w:t xml:space="preserve"> om kennis met vechtsport in een veilige omgeving </w:t>
      </w:r>
      <w:r w:rsidR="00DA279D">
        <w:t>kunnen maken</w:t>
      </w:r>
    </w:p>
    <w:p w14:paraId="2F1959F1" w14:textId="77777777" w:rsidR="001C7F21" w:rsidRPr="001C7F21" w:rsidRDefault="001C7F21" w:rsidP="001C7F21">
      <w:pPr>
        <w:pStyle w:val="Heading1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45092005"/>
    </w:p>
    <w:p w14:paraId="6CF66894" w14:textId="19FA36E9" w:rsidR="00056AB7" w:rsidRPr="001C7F21" w:rsidRDefault="007A68DD" w:rsidP="001C7F21">
      <w:pPr>
        <w:pStyle w:val="Heading1"/>
      </w:pPr>
      <w:r>
        <w:t>Projectdoelstelling(en)</w:t>
      </w:r>
      <w:bookmarkEnd w:id="8"/>
    </w:p>
    <w:p w14:paraId="6E61842B" w14:textId="77777777" w:rsidR="00076470" w:rsidRDefault="00076470" w:rsidP="00076470"/>
    <w:p w14:paraId="74332FEF" w14:textId="2CE5C230" w:rsidR="00076470" w:rsidRDefault="00076470" w:rsidP="00076470">
      <w:r>
        <w:t>De heer J. Maipauw die veel ervaring heeft met MMA en k</w:t>
      </w:r>
      <w:r w:rsidR="001923DA">
        <w:t>ickboksen will deze web in 4 weken voordat hij de Traning Factory in Den Haag ga op</w:t>
      </w:r>
      <w:r w:rsidR="00D15CC4">
        <w:t xml:space="preserve">en maken </w:t>
      </w:r>
    </w:p>
    <w:p w14:paraId="6F028A0B" w14:textId="0EDB8ABB" w:rsidR="001C7F21" w:rsidRDefault="001C7F21" w:rsidP="00076470"/>
    <w:p w14:paraId="1765EE98" w14:textId="3C7EFBB6" w:rsidR="004A76D1" w:rsidRDefault="004A76D1" w:rsidP="00076470"/>
    <w:p w14:paraId="6E8B3B53" w14:textId="77777777" w:rsidR="004A76D1" w:rsidRDefault="004A76D1" w:rsidP="00076470"/>
    <w:p w14:paraId="3738CDCF" w14:textId="77777777" w:rsidR="001C7F21" w:rsidRDefault="001C7F21" w:rsidP="001C7F21">
      <w:pPr>
        <w:pStyle w:val="Heading1"/>
      </w:pPr>
      <w:bookmarkStart w:id="9" w:name="_Toc115432404"/>
      <w:r>
        <w:lastRenderedPageBreak/>
        <w:t>Technieken en codeconventies</w:t>
      </w:r>
      <w:bookmarkEnd w:id="9"/>
    </w:p>
    <w:p w14:paraId="02166761" w14:textId="4B9B0849" w:rsidR="001C7F21" w:rsidRDefault="001C7F21" w:rsidP="001C7F21">
      <w:r w:rsidRPr="00257482">
        <w:t xml:space="preserve">We hebben </w:t>
      </w:r>
      <w:r w:rsidR="00257482" w:rsidRPr="00257482">
        <w:t>PHP Symfony</w:t>
      </w:r>
      <w:r w:rsidR="002B7172">
        <w:t xml:space="preserve"> </w:t>
      </w:r>
      <w:r w:rsidR="00582CA6">
        <w:t xml:space="preserve"> voor</w:t>
      </w:r>
      <w:r w:rsidR="002B7172">
        <w:t xml:space="preserve">: </w:t>
      </w:r>
      <w:r w:rsidR="00257482" w:rsidRPr="00257482">
        <w:t xml:space="preserve"> </w:t>
      </w:r>
      <w:r w:rsidR="0096198C">
        <w:t>(</w:t>
      </w:r>
      <w:r w:rsidR="00257482" w:rsidRPr="00257482">
        <w:t>home pagina</w:t>
      </w:r>
      <w:r w:rsidR="005A6361">
        <w:t xml:space="preserve"> </w:t>
      </w:r>
      <w:r w:rsidR="00257482" w:rsidRPr="00257482">
        <w:t>/ categories</w:t>
      </w:r>
      <w:r w:rsidR="005A6361">
        <w:t xml:space="preserve"> </w:t>
      </w:r>
      <w:r w:rsidR="00257482" w:rsidRPr="00257482">
        <w:t>/ producten / inloggen</w:t>
      </w:r>
      <w:r w:rsidR="00257482">
        <w:t xml:space="preserve"> </w:t>
      </w:r>
      <w:r w:rsidR="002B7172">
        <w:t>/ registeren / klant</w:t>
      </w:r>
      <w:r w:rsidR="0096198C">
        <w:t xml:space="preserve"> /</w:t>
      </w:r>
      <w:r w:rsidR="00582CA6">
        <w:t xml:space="preserve"> Admin / </w:t>
      </w:r>
      <w:r w:rsidR="0096198C">
        <w:t>CRUD)</w:t>
      </w:r>
      <w:r w:rsidR="002B7172">
        <w:t xml:space="preserve">  en MYSQL D</w:t>
      </w:r>
      <w:r w:rsidR="0096198C">
        <w:t>ATABASE</w:t>
      </w:r>
      <w:r w:rsidR="002B7172">
        <w:t xml:space="preserve"> </w:t>
      </w:r>
      <w:r w:rsidR="00E55FE0">
        <w:t>ook nodig</w:t>
      </w:r>
      <w:r w:rsidR="005A6361">
        <w:t xml:space="preserve"> </w:t>
      </w:r>
      <w:r w:rsidR="00E55FE0">
        <w:t>voor deze project</w:t>
      </w:r>
    </w:p>
    <w:p w14:paraId="110C0639" w14:textId="6DDDCD25" w:rsidR="007B1BF3" w:rsidRPr="00E5417D" w:rsidRDefault="00E5417D" w:rsidP="007B1B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9    </w:t>
      </w:r>
      <w:r w:rsidRPr="00E54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Stories</w:t>
      </w:r>
    </w:p>
    <w:p w14:paraId="15577ED8" w14:textId="77777777" w:rsidR="007B1BF3" w:rsidRDefault="007B1BF3" w:rsidP="007B1BF3"/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129"/>
        <w:gridCol w:w="4253"/>
        <w:gridCol w:w="1701"/>
        <w:gridCol w:w="1701"/>
      </w:tblGrid>
      <w:tr w:rsidR="007B1BF3" w14:paraId="3526B439" w14:textId="77777777" w:rsidTr="0051194D">
        <w:tc>
          <w:tcPr>
            <w:tcW w:w="1129" w:type="dxa"/>
          </w:tcPr>
          <w:p w14:paraId="58A9D88B" w14:textId="77777777" w:rsidR="007B1BF3" w:rsidRDefault="007B1BF3" w:rsidP="0051194D">
            <w:r>
              <w:t xml:space="preserve">Nummer </w:t>
            </w:r>
          </w:p>
        </w:tc>
        <w:tc>
          <w:tcPr>
            <w:tcW w:w="4253" w:type="dxa"/>
          </w:tcPr>
          <w:p w14:paraId="06E52F8E" w14:textId="77777777" w:rsidR="007B1BF3" w:rsidRDefault="007B1BF3" w:rsidP="0051194D">
            <w:r>
              <w:t>User Story</w:t>
            </w:r>
          </w:p>
        </w:tc>
        <w:tc>
          <w:tcPr>
            <w:tcW w:w="1701" w:type="dxa"/>
          </w:tcPr>
          <w:p w14:paraId="215E1302" w14:textId="77777777" w:rsidR="007B1BF3" w:rsidRDefault="007B1BF3" w:rsidP="0051194D">
            <w:r>
              <w:t>MoSCoW</w:t>
            </w:r>
          </w:p>
        </w:tc>
        <w:tc>
          <w:tcPr>
            <w:tcW w:w="1701" w:type="dxa"/>
          </w:tcPr>
          <w:p w14:paraId="310C04F3" w14:textId="77777777" w:rsidR="007B1BF3" w:rsidRDefault="007B1BF3" w:rsidP="0051194D">
            <w:r>
              <w:t xml:space="preserve">Zwaarte </w:t>
            </w:r>
          </w:p>
        </w:tc>
      </w:tr>
      <w:tr w:rsidR="007B1BF3" w14:paraId="0F08D9A5" w14:textId="77777777" w:rsidTr="0051194D">
        <w:tc>
          <w:tcPr>
            <w:tcW w:w="1129" w:type="dxa"/>
          </w:tcPr>
          <w:p w14:paraId="28DCAF4C" w14:textId="77777777" w:rsidR="007B1BF3" w:rsidRDefault="007B1BF3" w:rsidP="0051194D"/>
        </w:tc>
        <w:tc>
          <w:tcPr>
            <w:tcW w:w="4253" w:type="dxa"/>
          </w:tcPr>
          <w:p w14:paraId="353DC01D" w14:textId="77777777" w:rsidR="007B1BF3" w:rsidRDefault="007B1BF3" w:rsidP="0051194D"/>
        </w:tc>
        <w:tc>
          <w:tcPr>
            <w:tcW w:w="1701" w:type="dxa"/>
          </w:tcPr>
          <w:p w14:paraId="1CFFF9A5" w14:textId="77777777" w:rsidR="007B1BF3" w:rsidRDefault="007B1BF3" w:rsidP="0051194D"/>
        </w:tc>
        <w:tc>
          <w:tcPr>
            <w:tcW w:w="1701" w:type="dxa"/>
          </w:tcPr>
          <w:p w14:paraId="2318F201" w14:textId="77777777" w:rsidR="007B1BF3" w:rsidRDefault="007B1BF3" w:rsidP="0051194D"/>
        </w:tc>
      </w:tr>
      <w:tr w:rsidR="007B1BF3" w14:paraId="37AB34D3" w14:textId="77777777" w:rsidTr="0051194D">
        <w:tc>
          <w:tcPr>
            <w:tcW w:w="1129" w:type="dxa"/>
          </w:tcPr>
          <w:p w14:paraId="61925B24" w14:textId="77777777" w:rsidR="007B1BF3" w:rsidRDefault="007B1BF3" w:rsidP="0051194D">
            <w:r>
              <w:t>US1</w:t>
            </w:r>
          </w:p>
        </w:tc>
        <w:tc>
          <w:tcPr>
            <w:tcW w:w="4253" w:type="dxa"/>
          </w:tcPr>
          <w:p w14:paraId="46BF69DE" w14:textId="1D39092D" w:rsidR="007B1BF3" w:rsidRDefault="009911B8" w:rsidP="0051194D">
            <w:r>
              <w:t xml:space="preserve">Als </w:t>
            </w:r>
            <w:r w:rsidR="00C51621">
              <w:t>bezoker wil ik een home pagi</w:t>
            </w:r>
            <w:r w:rsidR="00EE5E03">
              <w:t xml:space="preserve">na zien zodat ik algemene informatie </w:t>
            </w:r>
            <w:r w:rsidR="00AF2C01">
              <w:t>over Training Factory kan lezen.</w:t>
            </w:r>
            <w:r w:rsidR="00EE5E03">
              <w:t xml:space="preserve"> </w:t>
            </w:r>
            <w:r w:rsidR="007E4D87">
              <w:t xml:space="preserve"> </w:t>
            </w:r>
          </w:p>
        </w:tc>
        <w:tc>
          <w:tcPr>
            <w:tcW w:w="1701" w:type="dxa"/>
          </w:tcPr>
          <w:p w14:paraId="384D31CE" w14:textId="3021D672" w:rsidR="007B1BF3" w:rsidRDefault="00AF2C01" w:rsidP="0051194D">
            <w:r>
              <w:t>M</w:t>
            </w:r>
          </w:p>
        </w:tc>
        <w:tc>
          <w:tcPr>
            <w:tcW w:w="1701" w:type="dxa"/>
          </w:tcPr>
          <w:p w14:paraId="047C829B" w14:textId="79668949" w:rsidR="007B1BF3" w:rsidRDefault="00926B2B" w:rsidP="0051194D">
            <w:r>
              <w:t>3</w:t>
            </w:r>
          </w:p>
        </w:tc>
      </w:tr>
      <w:tr w:rsidR="007B1BF3" w14:paraId="612C9F8C" w14:textId="77777777" w:rsidTr="0051194D">
        <w:tc>
          <w:tcPr>
            <w:tcW w:w="1129" w:type="dxa"/>
          </w:tcPr>
          <w:p w14:paraId="3E164530" w14:textId="77777777" w:rsidR="007B1BF3" w:rsidRDefault="007B1BF3" w:rsidP="0051194D">
            <w:r>
              <w:t>US2</w:t>
            </w:r>
          </w:p>
        </w:tc>
        <w:tc>
          <w:tcPr>
            <w:tcW w:w="4253" w:type="dxa"/>
          </w:tcPr>
          <w:p w14:paraId="776927AA" w14:textId="2F1E28D0" w:rsidR="007B1BF3" w:rsidRDefault="00961847" w:rsidP="0051194D">
            <w:r>
              <w:t xml:space="preserve">Als </w:t>
            </w:r>
            <w:r w:rsidR="00BB2D9B">
              <w:t>bezoeker</w:t>
            </w:r>
            <w:r>
              <w:t xml:space="preserve"> wil ik een navigatiebalk kunnen zien zodat ik naar door </w:t>
            </w:r>
            <w:r w:rsidR="003C223E">
              <w:t>de website heen kan navigeren.</w:t>
            </w:r>
          </w:p>
        </w:tc>
        <w:tc>
          <w:tcPr>
            <w:tcW w:w="1701" w:type="dxa"/>
          </w:tcPr>
          <w:p w14:paraId="18238DCF" w14:textId="0FF348CC" w:rsidR="007B1BF3" w:rsidRDefault="00F64CF5" w:rsidP="0051194D">
            <w:r>
              <w:t>M</w:t>
            </w:r>
          </w:p>
        </w:tc>
        <w:tc>
          <w:tcPr>
            <w:tcW w:w="1701" w:type="dxa"/>
          </w:tcPr>
          <w:p w14:paraId="27040B27" w14:textId="3D5D7DBA" w:rsidR="007B1BF3" w:rsidRDefault="00926B2B" w:rsidP="0051194D">
            <w:r>
              <w:t>3</w:t>
            </w:r>
          </w:p>
        </w:tc>
      </w:tr>
      <w:tr w:rsidR="007B1BF3" w14:paraId="120266A9" w14:textId="77777777" w:rsidTr="0051194D">
        <w:tc>
          <w:tcPr>
            <w:tcW w:w="1129" w:type="dxa"/>
          </w:tcPr>
          <w:p w14:paraId="07F1A989" w14:textId="77777777" w:rsidR="007B1BF3" w:rsidRDefault="007B1BF3" w:rsidP="0051194D">
            <w:r>
              <w:t>US3</w:t>
            </w:r>
          </w:p>
        </w:tc>
        <w:tc>
          <w:tcPr>
            <w:tcW w:w="4253" w:type="dxa"/>
          </w:tcPr>
          <w:p w14:paraId="5D01A0EB" w14:textId="7EA3A118" w:rsidR="007B1BF3" w:rsidRDefault="003C223E" w:rsidP="0051194D">
            <w:r>
              <w:t xml:space="preserve">Als </w:t>
            </w:r>
            <w:r w:rsidR="00BB2D9B">
              <w:t>bezoeker</w:t>
            </w:r>
            <w:r>
              <w:t xml:space="preserve"> wil ik alle training</w:t>
            </w:r>
            <w:r w:rsidR="00BB2D9B">
              <w:t>svormen bekijken zodat ik</w:t>
            </w:r>
            <w:r w:rsidR="00650DD4">
              <w:t xml:space="preserve"> de les daavan</w:t>
            </w:r>
            <w:r w:rsidR="00BB2D9B">
              <w:t xml:space="preserve"> kan kiezen</w:t>
            </w:r>
            <w:r w:rsidR="00650DD4">
              <w:t xml:space="preserve"> en inschrijven</w:t>
            </w:r>
          </w:p>
        </w:tc>
        <w:tc>
          <w:tcPr>
            <w:tcW w:w="1701" w:type="dxa"/>
          </w:tcPr>
          <w:p w14:paraId="22874166" w14:textId="2EE13FA5" w:rsidR="007B1BF3" w:rsidRDefault="008830B8" w:rsidP="0051194D">
            <w:r>
              <w:t>M</w:t>
            </w:r>
          </w:p>
        </w:tc>
        <w:tc>
          <w:tcPr>
            <w:tcW w:w="1701" w:type="dxa"/>
          </w:tcPr>
          <w:p w14:paraId="39E49A5B" w14:textId="12536E64" w:rsidR="007B1BF3" w:rsidRDefault="008830B8" w:rsidP="0051194D">
            <w:r>
              <w:t>9</w:t>
            </w:r>
          </w:p>
        </w:tc>
      </w:tr>
      <w:tr w:rsidR="007B1BF3" w14:paraId="7F2A0469" w14:textId="77777777" w:rsidTr="0051194D">
        <w:tc>
          <w:tcPr>
            <w:tcW w:w="1129" w:type="dxa"/>
          </w:tcPr>
          <w:p w14:paraId="01290D75" w14:textId="0CED203B" w:rsidR="007B1BF3" w:rsidRDefault="00BB2D9B" w:rsidP="0051194D">
            <w:r>
              <w:t>US4</w:t>
            </w:r>
          </w:p>
        </w:tc>
        <w:tc>
          <w:tcPr>
            <w:tcW w:w="4253" w:type="dxa"/>
          </w:tcPr>
          <w:p w14:paraId="1EF5ED7D" w14:textId="6821661E" w:rsidR="007B1BF3" w:rsidRDefault="00BB2D9B" w:rsidP="0051194D">
            <w:r>
              <w:t>Als lid wil ik kunnen inloggen om mij in te kunn</w:t>
            </w:r>
            <w:r w:rsidR="00654E91">
              <w:t>en schrijven voor de lessen</w:t>
            </w:r>
          </w:p>
        </w:tc>
        <w:tc>
          <w:tcPr>
            <w:tcW w:w="1701" w:type="dxa"/>
          </w:tcPr>
          <w:p w14:paraId="5BA49FCA" w14:textId="25BEB6D1" w:rsidR="007B1BF3" w:rsidRDefault="008830B8" w:rsidP="0051194D">
            <w:r>
              <w:t>M</w:t>
            </w:r>
          </w:p>
        </w:tc>
        <w:tc>
          <w:tcPr>
            <w:tcW w:w="1701" w:type="dxa"/>
          </w:tcPr>
          <w:p w14:paraId="5592E362" w14:textId="20782427" w:rsidR="007B1BF3" w:rsidRDefault="008830B8" w:rsidP="0051194D">
            <w:r>
              <w:t>6</w:t>
            </w:r>
          </w:p>
        </w:tc>
      </w:tr>
      <w:tr w:rsidR="007B1BF3" w14:paraId="6DD783EF" w14:textId="77777777" w:rsidTr="0051194D">
        <w:tc>
          <w:tcPr>
            <w:tcW w:w="1129" w:type="dxa"/>
          </w:tcPr>
          <w:p w14:paraId="09F819DF" w14:textId="5F36F069" w:rsidR="007B1BF3" w:rsidRDefault="00654E91" w:rsidP="0051194D">
            <w:r>
              <w:t>US5</w:t>
            </w:r>
          </w:p>
        </w:tc>
        <w:tc>
          <w:tcPr>
            <w:tcW w:w="4253" w:type="dxa"/>
          </w:tcPr>
          <w:p w14:paraId="0E053EE1" w14:textId="42976FE2" w:rsidR="007B1BF3" w:rsidRDefault="00654E91" w:rsidP="0051194D">
            <w:r>
              <w:t xml:space="preserve">Als instructeur wil ik </w:t>
            </w:r>
            <w:r w:rsidR="00AD5222">
              <w:t>een</w:t>
            </w:r>
            <w:r>
              <w:t xml:space="preserve"> </w:t>
            </w:r>
            <w:r w:rsidR="00D52CD1">
              <w:t>instructeurpagina</w:t>
            </w:r>
            <w:r w:rsidR="00AD5222">
              <w:t xml:space="preserve"> zien waar ik</w:t>
            </w:r>
            <w:r>
              <w:t xml:space="preserve"> lessen </w:t>
            </w:r>
            <w:r w:rsidR="00AD5222">
              <w:t xml:space="preserve">kan </w:t>
            </w:r>
            <w:r w:rsidR="00061AED">
              <w:t>beheren (CRUD)</w:t>
            </w:r>
            <w:r>
              <w:t xml:space="preserve"> zodat leden deze lessen kunnen kiezen</w:t>
            </w:r>
          </w:p>
        </w:tc>
        <w:tc>
          <w:tcPr>
            <w:tcW w:w="1701" w:type="dxa"/>
          </w:tcPr>
          <w:p w14:paraId="7A4A006C" w14:textId="3C0FB6CC" w:rsidR="007B1BF3" w:rsidRDefault="008830B8" w:rsidP="0051194D">
            <w:r>
              <w:t>M</w:t>
            </w:r>
          </w:p>
        </w:tc>
        <w:tc>
          <w:tcPr>
            <w:tcW w:w="1701" w:type="dxa"/>
          </w:tcPr>
          <w:p w14:paraId="03FF2267" w14:textId="79A6B2AD" w:rsidR="007B1BF3" w:rsidRDefault="008830B8" w:rsidP="0051194D">
            <w:r>
              <w:t>9</w:t>
            </w:r>
          </w:p>
        </w:tc>
      </w:tr>
      <w:tr w:rsidR="007B1BF3" w14:paraId="5A0BBC1A" w14:textId="77777777" w:rsidTr="0051194D">
        <w:tc>
          <w:tcPr>
            <w:tcW w:w="1129" w:type="dxa"/>
          </w:tcPr>
          <w:p w14:paraId="7FED62B4" w14:textId="1AC71C09" w:rsidR="007B1BF3" w:rsidRDefault="00D52CD1" w:rsidP="0051194D">
            <w:r>
              <w:t>US6</w:t>
            </w:r>
          </w:p>
        </w:tc>
        <w:tc>
          <w:tcPr>
            <w:tcW w:w="4253" w:type="dxa"/>
          </w:tcPr>
          <w:p w14:paraId="50F08F65" w14:textId="0C432D80" w:rsidR="007B1BF3" w:rsidRDefault="00D52CD1" w:rsidP="0051194D">
            <w:r>
              <w:t>Als inst</w:t>
            </w:r>
            <w:r w:rsidR="0005053F">
              <w:t>ructeur wil ik deelnemerslijsten opvragen zodat ik kan zien welke leden de lessen bijwonen</w:t>
            </w:r>
          </w:p>
        </w:tc>
        <w:tc>
          <w:tcPr>
            <w:tcW w:w="1701" w:type="dxa"/>
          </w:tcPr>
          <w:p w14:paraId="37BA0735" w14:textId="0B97F939" w:rsidR="007B1BF3" w:rsidRDefault="003B709F" w:rsidP="0051194D">
            <w:r>
              <w:t>M</w:t>
            </w:r>
          </w:p>
        </w:tc>
        <w:tc>
          <w:tcPr>
            <w:tcW w:w="1701" w:type="dxa"/>
          </w:tcPr>
          <w:p w14:paraId="76B35D35" w14:textId="6040A70B" w:rsidR="007B1BF3" w:rsidRDefault="003B709F" w:rsidP="0051194D">
            <w:r>
              <w:t>6</w:t>
            </w:r>
          </w:p>
        </w:tc>
      </w:tr>
      <w:tr w:rsidR="00E5417D" w14:paraId="778C3BC3" w14:textId="77777777" w:rsidTr="0051194D">
        <w:tc>
          <w:tcPr>
            <w:tcW w:w="1129" w:type="dxa"/>
          </w:tcPr>
          <w:p w14:paraId="614ADC14" w14:textId="6902D965" w:rsidR="00E5417D" w:rsidRDefault="0005053F" w:rsidP="0051194D">
            <w:r>
              <w:t>US7</w:t>
            </w:r>
          </w:p>
        </w:tc>
        <w:tc>
          <w:tcPr>
            <w:tcW w:w="4253" w:type="dxa"/>
          </w:tcPr>
          <w:p w14:paraId="0FE9D657" w14:textId="71339AE0" w:rsidR="00E5417D" w:rsidRDefault="008E4991" w:rsidP="0051194D">
            <w:r>
              <w:t>Als adminstrat</w:t>
            </w:r>
            <w:r w:rsidR="00655365">
              <w:t>ie</w:t>
            </w:r>
            <w:r>
              <w:t xml:space="preserve"> wil ik </w:t>
            </w:r>
            <w:r w:rsidR="009E71BD">
              <w:t xml:space="preserve">de admin pagina zien zodat ik de </w:t>
            </w:r>
            <w:r w:rsidR="00891EBC">
              <w:t>traininsgvormen kan onderhouden (CRUD).</w:t>
            </w:r>
          </w:p>
        </w:tc>
        <w:tc>
          <w:tcPr>
            <w:tcW w:w="1701" w:type="dxa"/>
          </w:tcPr>
          <w:p w14:paraId="18D090BD" w14:textId="2B5538B3" w:rsidR="00E5417D" w:rsidRDefault="003B709F" w:rsidP="0051194D">
            <w:r>
              <w:t>M</w:t>
            </w:r>
          </w:p>
        </w:tc>
        <w:tc>
          <w:tcPr>
            <w:tcW w:w="1701" w:type="dxa"/>
          </w:tcPr>
          <w:p w14:paraId="144D60EE" w14:textId="7F6CED7C" w:rsidR="00E5417D" w:rsidRDefault="003B709F" w:rsidP="0051194D">
            <w:r>
              <w:t>6</w:t>
            </w:r>
          </w:p>
        </w:tc>
      </w:tr>
      <w:tr w:rsidR="00E5417D" w14:paraId="2AE01DBC" w14:textId="77777777" w:rsidTr="0051194D">
        <w:tc>
          <w:tcPr>
            <w:tcW w:w="1129" w:type="dxa"/>
          </w:tcPr>
          <w:p w14:paraId="12656A02" w14:textId="42C9ABCD" w:rsidR="00E5417D" w:rsidRDefault="00BE05F9" w:rsidP="0051194D">
            <w:r>
              <w:t>US8</w:t>
            </w:r>
          </w:p>
        </w:tc>
        <w:tc>
          <w:tcPr>
            <w:tcW w:w="4253" w:type="dxa"/>
          </w:tcPr>
          <w:p w14:paraId="57A08ABE" w14:textId="0B6BE46D" w:rsidR="00E5417D" w:rsidRDefault="00585322" w:rsidP="0051194D">
            <w:r>
              <w:t>Als bezoeker wil ik de trainingsvormen kunnen zien zodat ik een keuze kan maken.</w:t>
            </w:r>
          </w:p>
        </w:tc>
        <w:tc>
          <w:tcPr>
            <w:tcW w:w="1701" w:type="dxa"/>
          </w:tcPr>
          <w:p w14:paraId="44F787D2" w14:textId="10DFB2AC" w:rsidR="00E5417D" w:rsidRDefault="003B709F" w:rsidP="0051194D">
            <w:r>
              <w:t>M</w:t>
            </w:r>
          </w:p>
        </w:tc>
        <w:tc>
          <w:tcPr>
            <w:tcW w:w="1701" w:type="dxa"/>
          </w:tcPr>
          <w:p w14:paraId="6722533C" w14:textId="70D63770" w:rsidR="00E5417D" w:rsidRDefault="003B709F" w:rsidP="0051194D">
            <w:r>
              <w:t>3</w:t>
            </w:r>
          </w:p>
        </w:tc>
      </w:tr>
      <w:tr w:rsidR="00E5417D" w14:paraId="1CB6D089" w14:textId="77777777" w:rsidTr="0051194D">
        <w:tc>
          <w:tcPr>
            <w:tcW w:w="1129" w:type="dxa"/>
          </w:tcPr>
          <w:p w14:paraId="1E95E3C3" w14:textId="2AF34995" w:rsidR="00E5417D" w:rsidRDefault="00585322" w:rsidP="0051194D">
            <w:r>
              <w:t>US9</w:t>
            </w:r>
          </w:p>
        </w:tc>
        <w:tc>
          <w:tcPr>
            <w:tcW w:w="4253" w:type="dxa"/>
          </w:tcPr>
          <w:p w14:paraId="774F61F7" w14:textId="01FF8E84" w:rsidR="00E5417D" w:rsidRDefault="00585322" w:rsidP="0051194D">
            <w:r>
              <w:t xml:space="preserve">Als bezoeker wil ik de beschikbare lessen per trainignsvorm kunnen zien </w:t>
            </w:r>
          </w:p>
        </w:tc>
        <w:tc>
          <w:tcPr>
            <w:tcW w:w="1701" w:type="dxa"/>
          </w:tcPr>
          <w:p w14:paraId="3B6E2E6D" w14:textId="6467F338" w:rsidR="00E5417D" w:rsidRDefault="00482AFA" w:rsidP="0051194D">
            <w:r>
              <w:t>M</w:t>
            </w:r>
          </w:p>
        </w:tc>
        <w:tc>
          <w:tcPr>
            <w:tcW w:w="1701" w:type="dxa"/>
          </w:tcPr>
          <w:p w14:paraId="0CF7E271" w14:textId="1F8B3B9B" w:rsidR="00E5417D" w:rsidRDefault="00482AFA" w:rsidP="0051194D">
            <w:r>
              <w:t>3</w:t>
            </w:r>
          </w:p>
        </w:tc>
      </w:tr>
      <w:tr w:rsidR="00E5417D" w14:paraId="1A9928A4" w14:textId="77777777" w:rsidTr="0051194D">
        <w:tc>
          <w:tcPr>
            <w:tcW w:w="1129" w:type="dxa"/>
          </w:tcPr>
          <w:p w14:paraId="1F4CCE2A" w14:textId="486E20C9" w:rsidR="00E5417D" w:rsidRDefault="00924998" w:rsidP="0051194D">
            <w:r>
              <w:t>US10</w:t>
            </w:r>
          </w:p>
        </w:tc>
        <w:tc>
          <w:tcPr>
            <w:tcW w:w="4253" w:type="dxa"/>
          </w:tcPr>
          <w:p w14:paraId="608DF447" w14:textId="159D0DE0" w:rsidR="00E5417D" w:rsidRDefault="00891EBC" w:rsidP="0051194D">
            <w:r>
              <w:t>Als adminstra</w:t>
            </w:r>
            <w:r w:rsidR="00655365">
              <w:t>tie</w:t>
            </w:r>
            <w:r>
              <w:t xml:space="preserve"> wil ik de admin pagina zien zodat ik de </w:t>
            </w:r>
            <w:r w:rsidR="00E941C5">
              <w:t>instructeurs</w:t>
            </w:r>
            <w:r>
              <w:t xml:space="preserve"> kan onderhouden (CRUD).</w:t>
            </w:r>
          </w:p>
        </w:tc>
        <w:tc>
          <w:tcPr>
            <w:tcW w:w="1701" w:type="dxa"/>
          </w:tcPr>
          <w:p w14:paraId="40E12B86" w14:textId="02EA8F9A" w:rsidR="00E5417D" w:rsidRDefault="00482AFA" w:rsidP="0051194D">
            <w:r>
              <w:t>M</w:t>
            </w:r>
          </w:p>
        </w:tc>
        <w:tc>
          <w:tcPr>
            <w:tcW w:w="1701" w:type="dxa"/>
          </w:tcPr>
          <w:p w14:paraId="194F8474" w14:textId="3B7A5FB5" w:rsidR="00E5417D" w:rsidRDefault="00482AFA" w:rsidP="0051194D">
            <w:r>
              <w:t>9</w:t>
            </w:r>
          </w:p>
        </w:tc>
      </w:tr>
      <w:tr w:rsidR="00E5417D" w14:paraId="5E6F6FED" w14:textId="77777777" w:rsidTr="0051194D">
        <w:tc>
          <w:tcPr>
            <w:tcW w:w="1129" w:type="dxa"/>
          </w:tcPr>
          <w:p w14:paraId="0271A874" w14:textId="03DF24EB" w:rsidR="00E5417D" w:rsidRDefault="00886058" w:rsidP="0051194D">
            <w:r>
              <w:t>US11</w:t>
            </w:r>
          </w:p>
        </w:tc>
        <w:tc>
          <w:tcPr>
            <w:tcW w:w="4253" w:type="dxa"/>
          </w:tcPr>
          <w:p w14:paraId="5D582C60" w14:textId="5330DAC6" w:rsidR="00E5417D" w:rsidRDefault="00E941C5" w:rsidP="0051194D">
            <w:r>
              <w:t>Als adminstra</w:t>
            </w:r>
            <w:r w:rsidR="00863B74">
              <w:t>tie</w:t>
            </w:r>
            <w:r>
              <w:t xml:space="preserve"> wil ik de admin pagina zien zodat ik kan weten welke leden geregistreerd zijn</w:t>
            </w:r>
          </w:p>
        </w:tc>
        <w:tc>
          <w:tcPr>
            <w:tcW w:w="1701" w:type="dxa"/>
          </w:tcPr>
          <w:p w14:paraId="1AAB4E99" w14:textId="7B93BBC4" w:rsidR="00E5417D" w:rsidRDefault="00482AFA" w:rsidP="0051194D">
            <w:r>
              <w:t>M</w:t>
            </w:r>
          </w:p>
        </w:tc>
        <w:tc>
          <w:tcPr>
            <w:tcW w:w="1701" w:type="dxa"/>
          </w:tcPr>
          <w:p w14:paraId="38F30765" w14:textId="1FE1672F" w:rsidR="00E5417D" w:rsidRDefault="00926B2B" w:rsidP="0051194D">
            <w:r>
              <w:t>3</w:t>
            </w:r>
          </w:p>
        </w:tc>
      </w:tr>
      <w:tr w:rsidR="00E5417D" w14:paraId="08DA9EA9" w14:textId="77777777" w:rsidTr="0051194D">
        <w:tc>
          <w:tcPr>
            <w:tcW w:w="1129" w:type="dxa"/>
          </w:tcPr>
          <w:p w14:paraId="59357D88" w14:textId="59532B3D" w:rsidR="00E5417D" w:rsidRDefault="00886058" w:rsidP="0051194D">
            <w:r>
              <w:t>US12</w:t>
            </w:r>
          </w:p>
        </w:tc>
        <w:tc>
          <w:tcPr>
            <w:tcW w:w="4253" w:type="dxa"/>
          </w:tcPr>
          <w:p w14:paraId="741DBE18" w14:textId="273D7B96" w:rsidR="00E5417D" w:rsidRDefault="007168B9" w:rsidP="0051194D">
            <w:r>
              <w:t xml:space="preserve">Als administratie wil ik </w:t>
            </w:r>
            <w:r w:rsidR="008818B9">
              <w:t>de betalingen van deelnemers regelen zodat de klant veilig kan betalen</w:t>
            </w:r>
          </w:p>
        </w:tc>
        <w:tc>
          <w:tcPr>
            <w:tcW w:w="1701" w:type="dxa"/>
          </w:tcPr>
          <w:p w14:paraId="341289F1" w14:textId="6D975094" w:rsidR="00E5417D" w:rsidRDefault="00482AFA" w:rsidP="0051194D">
            <w:r>
              <w:t>M</w:t>
            </w:r>
          </w:p>
        </w:tc>
        <w:tc>
          <w:tcPr>
            <w:tcW w:w="1701" w:type="dxa"/>
          </w:tcPr>
          <w:p w14:paraId="4642B9B1" w14:textId="25403D7C" w:rsidR="00E5417D" w:rsidRDefault="00926B2B" w:rsidP="0051194D">
            <w:r>
              <w:t>9</w:t>
            </w:r>
          </w:p>
        </w:tc>
      </w:tr>
      <w:tr w:rsidR="00E5417D" w14:paraId="4D614B0A" w14:textId="77777777" w:rsidTr="0051194D">
        <w:tc>
          <w:tcPr>
            <w:tcW w:w="1129" w:type="dxa"/>
          </w:tcPr>
          <w:p w14:paraId="312C88F0" w14:textId="496DFE0E" w:rsidR="00E5417D" w:rsidRDefault="00886058" w:rsidP="0051194D">
            <w:r>
              <w:t>US13</w:t>
            </w:r>
          </w:p>
        </w:tc>
        <w:tc>
          <w:tcPr>
            <w:tcW w:w="4253" w:type="dxa"/>
          </w:tcPr>
          <w:p w14:paraId="148E3103" w14:textId="6F7C99EC" w:rsidR="00E5417D" w:rsidRDefault="008818B9" w:rsidP="0051194D">
            <w:r>
              <w:t xml:space="preserve">Als </w:t>
            </w:r>
            <w:r w:rsidR="00886058">
              <w:t>lid wil ik mijn persoonlijke gegevens kunnen aanpassen (CRUD) zodat ik up to date kan blijven</w:t>
            </w:r>
          </w:p>
        </w:tc>
        <w:tc>
          <w:tcPr>
            <w:tcW w:w="1701" w:type="dxa"/>
          </w:tcPr>
          <w:p w14:paraId="2DFB010E" w14:textId="60FB30C7" w:rsidR="00E5417D" w:rsidRDefault="00482AFA" w:rsidP="0051194D">
            <w:r>
              <w:t>M</w:t>
            </w:r>
          </w:p>
        </w:tc>
        <w:tc>
          <w:tcPr>
            <w:tcW w:w="1701" w:type="dxa"/>
          </w:tcPr>
          <w:p w14:paraId="11643C12" w14:textId="2C83757F" w:rsidR="00E5417D" w:rsidRDefault="00926B2B" w:rsidP="0051194D">
            <w:r>
              <w:t>6</w:t>
            </w:r>
          </w:p>
        </w:tc>
      </w:tr>
      <w:tr w:rsidR="00E5417D" w14:paraId="6710687A" w14:textId="77777777" w:rsidTr="0051194D">
        <w:tc>
          <w:tcPr>
            <w:tcW w:w="1129" w:type="dxa"/>
          </w:tcPr>
          <w:p w14:paraId="2E84413C" w14:textId="77777777" w:rsidR="00E5417D" w:rsidRDefault="00E5417D" w:rsidP="0051194D"/>
        </w:tc>
        <w:tc>
          <w:tcPr>
            <w:tcW w:w="4253" w:type="dxa"/>
          </w:tcPr>
          <w:p w14:paraId="22C75C23" w14:textId="77777777" w:rsidR="00E5417D" w:rsidRDefault="00E5417D" w:rsidP="0051194D"/>
        </w:tc>
        <w:tc>
          <w:tcPr>
            <w:tcW w:w="1701" w:type="dxa"/>
          </w:tcPr>
          <w:p w14:paraId="55266D2D" w14:textId="77777777" w:rsidR="00E5417D" w:rsidRDefault="00E5417D" w:rsidP="0051194D"/>
        </w:tc>
        <w:tc>
          <w:tcPr>
            <w:tcW w:w="1701" w:type="dxa"/>
          </w:tcPr>
          <w:p w14:paraId="3E37359C" w14:textId="77777777" w:rsidR="00E5417D" w:rsidRDefault="00E5417D" w:rsidP="0051194D"/>
        </w:tc>
      </w:tr>
    </w:tbl>
    <w:p w14:paraId="0F3C2969" w14:textId="77777777" w:rsidR="007B1BF3" w:rsidRPr="00056AB7" w:rsidRDefault="007B1BF3" w:rsidP="007B1BF3"/>
    <w:p w14:paraId="1AEDFE13" w14:textId="77777777" w:rsidR="001C7F21" w:rsidRPr="00257482" w:rsidRDefault="001C7F21" w:rsidP="00076470"/>
    <w:sectPr w:rsidR="001C7F21" w:rsidRPr="00257482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32B94" w14:textId="77777777" w:rsidR="00F7131A" w:rsidRDefault="00F7131A" w:rsidP="00A257DF">
      <w:pPr>
        <w:spacing w:after="0" w:line="240" w:lineRule="auto"/>
      </w:pPr>
      <w:r>
        <w:separator/>
      </w:r>
    </w:p>
  </w:endnote>
  <w:endnote w:type="continuationSeparator" w:id="0">
    <w:p w14:paraId="3915FDCA" w14:textId="77777777" w:rsidR="00F7131A" w:rsidRDefault="00F7131A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7563" w14:textId="0719465B" w:rsidR="00222411" w:rsidRDefault="009427AF" w:rsidP="00222411">
    <w:pPr>
      <w:pStyle w:val="Footer"/>
    </w:pPr>
    <w:bookmarkStart w:id="12" w:name="_Hlk45091963"/>
    <w:r>
      <w:t>K</w:t>
    </w:r>
    <w:r w:rsidR="00F70932">
      <w:t xml:space="preserve">lant: </w:t>
    </w:r>
    <w:bookmarkEnd w:id="12"/>
    <w:r w:rsidR="005939DB">
      <w:t>Maipauw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E5514EF" w14:textId="77777777" w:rsidR="007A68DD" w:rsidRDefault="007A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2524" w14:textId="77777777" w:rsidR="00F7131A" w:rsidRDefault="00F7131A" w:rsidP="00A257DF">
      <w:pPr>
        <w:spacing w:after="0" w:line="240" w:lineRule="auto"/>
      </w:pPr>
      <w:r>
        <w:separator/>
      </w:r>
    </w:p>
  </w:footnote>
  <w:footnote w:type="continuationSeparator" w:id="0">
    <w:p w14:paraId="542C105A" w14:textId="77777777" w:rsidR="00F7131A" w:rsidRDefault="00F7131A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C0B2" w14:textId="4322E10A" w:rsidR="007A68DD" w:rsidRDefault="007A68DD">
    <w:pPr>
      <w:pStyle w:val="Header"/>
    </w:pPr>
    <w:bookmarkStart w:id="10" w:name="_Hlk45091329"/>
    <w:bookmarkStart w:id="11" w:name="_Hlk45091330"/>
    <w:r>
      <w:t>Behoefteanalyse</w:t>
    </w:r>
    <w:r>
      <w:tab/>
    </w:r>
    <w:r w:rsidR="00222411">
      <w:t xml:space="preserve">Team </w:t>
    </w:r>
    <w:r w:rsidR="005939DB">
      <w:t>AI-CI-TI</w:t>
    </w:r>
    <w:r>
      <w:tab/>
      <w:t xml:space="preserve">Project </w:t>
    </w:r>
    <w:r w:rsidR="005939DB">
      <w:t>Training Factory</w:t>
    </w:r>
    <w:r>
      <w:tab/>
    </w:r>
    <w:bookmarkEnd w:id="10"/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F7007D"/>
    <w:multiLevelType w:val="hybridMultilevel"/>
    <w:tmpl w:val="B798C7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57248">
    <w:abstractNumId w:val="3"/>
  </w:num>
  <w:num w:numId="2" w16cid:durableId="610167926">
    <w:abstractNumId w:val="1"/>
  </w:num>
  <w:num w:numId="3" w16cid:durableId="1483041095">
    <w:abstractNumId w:val="0"/>
  </w:num>
  <w:num w:numId="4" w16cid:durableId="165488357">
    <w:abstractNumId w:val="2"/>
  </w:num>
  <w:num w:numId="5" w16cid:durableId="46072927">
    <w:abstractNumId w:val="0"/>
    <w:lvlOverride w:ilvl="0">
      <w:startOverride w:val="5"/>
    </w:lvlOverride>
  </w:num>
  <w:num w:numId="6" w16cid:durableId="1372656957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55"/>
    <w:rsid w:val="00001705"/>
    <w:rsid w:val="000047B4"/>
    <w:rsid w:val="0002721C"/>
    <w:rsid w:val="0003187F"/>
    <w:rsid w:val="00040423"/>
    <w:rsid w:val="000411D1"/>
    <w:rsid w:val="000502ED"/>
    <w:rsid w:val="0005053F"/>
    <w:rsid w:val="00051653"/>
    <w:rsid w:val="00056AB7"/>
    <w:rsid w:val="00061AED"/>
    <w:rsid w:val="0007263E"/>
    <w:rsid w:val="00076470"/>
    <w:rsid w:val="00081DA6"/>
    <w:rsid w:val="00092B5D"/>
    <w:rsid w:val="000A70D3"/>
    <w:rsid w:val="000B19DB"/>
    <w:rsid w:val="000B4D5C"/>
    <w:rsid w:val="000C1179"/>
    <w:rsid w:val="000C3A45"/>
    <w:rsid w:val="000D02FF"/>
    <w:rsid w:val="000D2E16"/>
    <w:rsid w:val="000F1972"/>
    <w:rsid w:val="00126F70"/>
    <w:rsid w:val="0012701F"/>
    <w:rsid w:val="0014223B"/>
    <w:rsid w:val="00147A3C"/>
    <w:rsid w:val="00164851"/>
    <w:rsid w:val="0017377D"/>
    <w:rsid w:val="0017738D"/>
    <w:rsid w:val="001814A8"/>
    <w:rsid w:val="001923DA"/>
    <w:rsid w:val="00195E40"/>
    <w:rsid w:val="001A2735"/>
    <w:rsid w:val="001C7F21"/>
    <w:rsid w:val="001D46BA"/>
    <w:rsid w:val="001D6F23"/>
    <w:rsid w:val="001F3DDB"/>
    <w:rsid w:val="00222411"/>
    <w:rsid w:val="00255C03"/>
    <w:rsid w:val="00257482"/>
    <w:rsid w:val="00267FD4"/>
    <w:rsid w:val="00273755"/>
    <w:rsid w:val="00297E21"/>
    <w:rsid w:val="002A30C9"/>
    <w:rsid w:val="002A3C08"/>
    <w:rsid w:val="002A6055"/>
    <w:rsid w:val="002B7172"/>
    <w:rsid w:val="002C08D1"/>
    <w:rsid w:val="0031115F"/>
    <w:rsid w:val="00313209"/>
    <w:rsid w:val="003258CA"/>
    <w:rsid w:val="0033319D"/>
    <w:rsid w:val="00340D10"/>
    <w:rsid w:val="00344BC3"/>
    <w:rsid w:val="0037099D"/>
    <w:rsid w:val="003747EE"/>
    <w:rsid w:val="003767BA"/>
    <w:rsid w:val="00384B3C"/>
    <w:rsid w:val="003A60AC"/>
    <w:rsid w:val="003B709F"/>
    <w:rsid w:val="003C223E"/>
    <w:rsid w:val="003C79F7"/>
    <w:rsid w:val="003D23BC"/>
    <w:rsid w:val="003E3D38"/>
    <w:rsid w:val="00401287"/>
    <w:rsid w:val="00403716"/>
    <w:rsid w:val="004148AE"/>
    <w:rsid w:val="0042369E"/>
    <w:rsid w:val="004261FD"/>
    <w:rsid w:val="004422E9"/>
    <w:rsid w:val="004463BE"/>
    <w:rsid w:val="004760FC"/>
    <w:rsid w:val="00482AFA"/>
    <w:rsid w:val="004A692E"/>
    <w:rsid w:val="004A76D1"/>
    <w:rsid w:val="004C0878"/>
    <w:rsid w:val="004C1777"/>
    <w:rsid w:val="004C1F7C"/>
    <w:rsid w:val="004E3368"/>
    <w:rsid w:val="004E3D01"/>
    <w:rsid w:val="004F2C7F"/>
    <w:rsid w:val="004F55E5"/>
    <w:rsid w:val="0056778B"/>
    <w:rsid w:val="00577FCB"/>
    <w:rsid w:val="00582CA6"/>
    <w:rsid w:val="0058514C"/>
    <w:rsid w:val="00585322"/>
    <w:rsid w:val="005917CC"/>
    <w:rsid w:val="005939DB"/>
    <w:rsid w:val="005946F5"/>
    <w:rsid w:val="005A0B93"/>
    <w:rsid w:val="005A6361"/>
    <w:rsid w:val="005B1733"/>
    <w:rsid w:val="005B2E2A"/>
    <w:rsid w:val="005B6DDA"/>
    <w:rsid w:val="005C191F"/>
    <w:rsid w:val="005C685B"/>
    <w:rsid w:val="005D4B09"/>
    <w:rsid w:val="005E3E5A"/>
    <w:rsid w:val="0061082B"/>
    <w:rsid w:val="00616C62"/>
    <w:rsid w:val="00622ED2"/>
    <w:rsid w:val="00623222"/>
    <w:rsid w:val="00623445"/>
    <w:rsid w:val="006255AF"/>
    <w:rsid w:val="00636086"/>
    <w:rsid w:val="00650DD4"/>
    <w:rsid w:val="00651EE3"/>
    <w:rsid w:val="00654E91"/>
    <w:rsid w:val="00655365"/>
    <w:rsid w:val="00660992"/>
    <w:rsid w:val="006729E8"/>
    <w:rsid w:val="00672F27"/>
    <w:rsid w:val="006A0152"/>
    <w:rsid w:val="006A26DC"/>
    <w:rsid w:val="006A3780"/>
    <w:rsid w:val="006A4B73"/>
    <w:rsid w:val="006A7BC1"/>
    <w:rsid w:val="006B24B3"/>
    <w:rsid w:val="006E44AC"/>
    <w:rsid w:val="006E7A3F"/>
    <w:rsid w:val="006F503C"/>
    <w:rsid w:val="00703A12"/>
    <w:rsid w:val="007168B9"/>
    <w:rsid w:val="007275D7"/>
    <w:rsid w:val="00740EFF"/>
    <w:rsid w:val="00753BB3"/>
    <w:rsid w:val="00766AB7"/>
    <w:rsid w:val="0077541A"/>
    <w:rsid w:val="007A68DD"/>
    <w:rsid w:val="007B1BF3"/>
    <w:rsid w:val="007C6AE5"/>
    <w:rsid w:val="007D62ED"/>
    <w:rsid w:val="007E451D"/>
    <w:rsid w:val="007E4D87"/>
    <w:rsid w:val="007F694C"/>
    <w:rsid w:val="007F7679"/>
    <w:rsid w:val="0080143C"/>
    <w:rsid w:val="00802D6C"/>
    <w:rsid w:val="00812161"/>
    <w:rsid w:val="008141F6"/>
    <w:rsid w:val="00817EE6"/>
    <w:rsid w:val="00820376"/>
    <w:rsid w:val="00821782"/>
    <w:rsid w:val="008427F8"/>
    <w:rsid w:val="00847702"/>
    <w:rsid w:val="00847A86"/>
    <w:rsid w:val="00863B74"/>
    <w:rsid w:val="00864DD8"/>
    <w:rsid w:val="00872CD0"/>
    <w:rsid w:val="00877D56"/>
    <w:rsid w:val="008818B9"/>
    <w:rsid w:val="008830B8"/>
    <w:rsid w:val="00886058"/>
    <w:rsid w:val="00891EBC"/>
    <w:rsid w:val="00892DA3"/>
    <w:rsid w:val="008C6C74"/>
    <w:rsid w:val="008E4991"/>
    <w:rsid w:val="00911C49"/>
    <w:rsid w:val="0091224B"/>
    <w:rsid w:val="00922883"/>
    <w:rsid w:val="00924998"/>
    <w:rsid w:val="00926B2B"/>
    <w:rsid w:val="009427AF"/>
    <w:rsid w:val="00950668"/>
    <w:rsid w:val="00953455"/>
    <w:rsid w:val="00961847"/>
    <w:rsid w:val="0096198C"/>
    <w:rsid w:val="00990478"/>
    <w:rsid w:val="009906E1"/>
    <w:rsid w:val="00990D3F"/>
    <w:rsid w:val="009911B8"/>
    <w:rsid w:val="00991778"/>
    <w:rsid w:val="009A329B"/>
    <w:rsid w:val="009C1436"/>
    <w:rsid w:val="009E2141"/>
    <w:rsid w:val="009E57A4"/>
    <w:rsid w:val="009E71BD"/>
    <w:rsid w:val="009E7461"/>
    <w:rsid w:val="009F196D"/>
    <w:rsid w:val="00A257DF"/>
    <w:rsid w:val="00A47B4F"/>
    <w:rsid w:val="00A50CF4"/>
    <w:rsid w:val="00A522AD"/>
    <w:rsid w:val="00A52CB3"/>
    <w:rsid w:val="00A54DF7"/>
    <w:rsid w:val="00A6015D"/>
    <w:rsid w:val="00A80D83"/>
    <w:rsid w:val="00AA06B3"/>
    <w:rsid w:val="00AA4641"/>
    <w:rsid w:val="00AA619D"/>
    <w:rsid w:val="00AB3E04"/>
    <w:rsid w:val="00AB3F38"/>
    <w:rsid w:val="00AB4C56"/>
    <w:rsid w:val="00AB6BA4"/>
    <w:rsid w:val="00AD41A2"/>
    <w:rsid w:val="00AD5222"/>
    <w:rsid w:val="00AD78C6"/>
    <w:rsid w:val="00AE148B"/>
    <w:rsid w:val="00AE3045"/>
    <w:rsid w:val="00AF08B5"/>
    <w:rsid w:val="00AF2C01"/>
    <w:rsid w:val="00B07720"/>
    <w:rsid w:val="00B24FFB"/>
    <w:rsid w:val="00B54FB0"/>
    <w:rsid w:val="00B80158"/>
    <w:rsid w:val="00B83E85"/>
    <w:rsid w:val="00BA28EC"/>
    <w:rsid w:val="00BB2D9B"/>
    <w:rsid w:val="00BB388D"/>
    <w:rsid w:val="00BC25E6"/>
    <w:rsid w:val="00BC2B45"/>
    <w:rsid w:val="00BE05F9"/>
    <w:rsid w:val="00BF3AFB"/>
    <w:rsid w:val="00BF3B00"/>
    <w:rsid w:val="00C05012"/>
    <w:rsid w:val="00C11F5F"/>
    <w:rsid w:val="00C1754E"/>
    <w:rsid w:val="00C40C90"/>
    <w:rsid w:val="00C51621"/>
    <w:rsid w:val="00C52026"/>
    <w:rsid w:val="00C5745F"/>
    <w:rsid w:val="00C75A6E"/>
    <w:rsid w:val="00C80CC1"/>
    <w:rsid w:val="00C83E6F"/>
    <w:rsid w:val="00C8450D"/>
    <w:rsid w:val="00C90C8F"/>
    <w:rsid w:val="00CA7FD9"/>
    <w:rsid w:val="00CB0D3E"/>
    <w:rsid w:val="00CB6B3A"/>
    <w:rsid w:val="00CD1AF8"/>
    <w:rsid w:val="00CE6C6F"/>
    <w:rsid w:val="00CF48E8"/>
    <w:rsid w:val="00D11F57"/>
    <w:rsid w:val="00D15CC4"/>
    <w:rsid w:val="00D20502"/>
    <w:rsid w:val="00D31E99"/>
    <w:rsid w:val="00D37B0C"/>
    <w:rsid w:val="00D52CD1"/>
    <w:rsid w:val="00D540F2"/>
    <w:rsid w:val="00D57F49"/>
    <w:rsid w:val="00D63E7E"/>
    <w:rsid w:val="00D820D5"/>
    <w:rsid w:val="00D928B1"/>
    <w:rsid w:val="00DA279D"/>
    <w:rsid w:val="00DB2F7D"/>
    <w:rsid w:val="00DB34A2"/>
    <w:rsid w:val="00DC3490"/>
    <w:rsid w:val="00DC7E50"/>
    <w:rsid w:val="00DE2F76"/>
    <w:rsid w:val="00DE5AC7"/>
    <w:rsid w:val="00E058FD"/>
    <w:rsid w:val="00E5417D"/>
    <w:rsid w:val="00E55FE0"/>
    <w:rsid w:val="00E5762C"/>
    <w:rsid w:val="00E631F0"/>
    <w:rsid w:val="00E81A9F"/>
    <w:rsid w:val="00E941C5"/>
    <w:rsid w:val="00E94A37"/>
    <w:rsid w:val="00E970EF"/>
    <w:rsid w:val="00EA229D"/>
    <w:rsid w:val="00EB06B3"/>
    <w:rsid w:val="00EB4C81"/>
    <w:rsid w:val="00ED7C73"/>
    <w:rsid w:val="00EE5E03"/>
    <w:rsid w:val="00F17E25"/>
    <w:rsid w:val="00F45B3B"/>
    <w:rsid w:val="00F54C8A"/>
    <w:rsid w:val="00F64CF5"/>
    <w:rsid w:val="00F70932"/>
    <w:rsid w:val="00F7131A"/>
    <w:rsid w:val="00FB1782"/>
    <w:rsid w:val="00FC4A22"/>
    <w:rsid w:val="00FE08C5"/>
    <w:rsid w:val="00FE3EA8"/>
    <w:rsid w:val="00F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467F03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B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Behoefteanaly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2022-11-29T00:00:00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Een nieuw document maken." ma:contentTypeScope="" ma:versionID="e3cf5cb5da20341156f05b36238f20b5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5638ac2b38680a87e3e7966b7fc59275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1a0027-a81d-4bf9-bfd6-fa04654dd1f8" xsi:nil="true"/>
    <TaxCatchAll xmlns="d3c82a79-5c83-4c58-9974-38044a4d4d5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5F3837-764F-462F-B94B-AB03634025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A84415-D511-4606-B614-2E1915A2D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ce1a0027-a81d-4bf9-bfd6-fa04654dd1f8"/>
    <ds:schemaRef ds:uri="d3c82a79-5c83-4c58-9974-38044a4d4d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Behoefteanalyse Template.dotx</Template>
  <TotalTime>0</TotalTime>
  <Pages>6</Pages>
  <Words>813</Words>
  <Characters>4636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Basel Hosari, Shaner Mahmud</dc:creator>
  <cp:keywords/>
  <dc:description/>
  <cp:lastModifiedBy>Mohamad Basel Hosari</cp:lastModifiedBy>
  <cp:revision>3</cp:revision>
  <cp:lastPrinted>2019-10-02T10:33:00Z</cp:lastPrinted>
  <dcterms:created xsi:type="dcterms:W3CDTF">2023-05-15T07:55:00Z</dcterms:created>
  <dcterms:modified xsi:type="dcterms:W3CDTF">2023-06-20T07:27:00Z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