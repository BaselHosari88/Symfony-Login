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335C62E7" w14:textId="77777777" w:rsidR="007A68DD" w:rsidRDefault="007A68DD"/>
        <w:p w14:paraId="7A4B065D" w14:textId="77777777" w:rsidR="007A68DD" w:rsidRDefault="00222411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365ADF" wp14:editId="4A48D6CD">
                    <wp:simplePos x="0" y="0"/>
                    <wp:positionH relativeFrom="page">
                      <wp:posOffset>473075</wp:posOffset>
                    </wp:positionH>
                    <wp:positionV relativeFrom="page">
                      <wp:posOffset>8073390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73F394" w14:textId="02C6D948" w:rsidR="00FC1022" w:rsidRPr="00F54C8A" w:rsidRDefault="00FC1022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F54C8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w14:paraId="5E5446A9" w14:textId="0088F074" w:rsidR="00FC1022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Teamnaam: </w:t>
                                </w:r>
                                <w:r w:rsidR="00F079FA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AI-CI-TI</w:t>
                                </w:r>
                              </w:p>
                              <w:p w14:paraId="6227AFB0" w14:textId="2E2D8450" w:rsidR="00FC1022" w:rsidRPr="00622C75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Team: </w:t>
                                </w:r>
                                <w:proofErr w:type="spellStart"/>
                                <w:r w:rsidR="00F079FA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Basel</w:t>
                                </w:r>
                                <w:proofErr w:type="spellEnd"/>
                                <w:r w:rsidR="00F079FA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</w:t>
                                </w:r>
                                <w:proofErr w:type="spellStart"/>
                                <w:r w:rsidR="00F079FA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Hosari</w:t>
                                </w:r>
                                <w:proofErr w:type="spellEnd"/>
                                <w:r w:rsidR="00F079FA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, </w:t>
                                </w:r>
                                <w:proofErr w:type="spellStart"/>
                                <w:r w:rsidR="00F079FA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Shaner</w:t>
                                </w:r>
                                <w:proofErr w:type="spellEnd"/>
                                <w:r w:rsidR="00F079FA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</w:t>
                                </w:r>
                                <w:proofErr w:type="spellStart"/>
                                <w:r w:rsidR="00F079FA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Mahmud</w:t>
                                </w:r>
                                <w:proofErr w:type="spellEnd"/>
                              </w:p>
                              <w:p w14:paraId="278BDB2A" w14:textId="77E2775A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hort:</w:t>
                                </w:r>
                                <w:r w:rsid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202</w:t>
                                </w:r>
                                <w:r w:rsidR="00F079FA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</w:t>
                                </w:r>
                              </w:p>
                              <w:p w14:paraId="790FAB20" w14:textId="6D2DB659" w:rsidR="00FC1022" w:rsidRPr="00222411" w:rsidRDefault="00FC1022" w:rsidP="00F079FA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  <w:proofErr w:type="spellStart"/>
                                <w:r w:rsidR="00F079FA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Maipauw</w:t>
                                </w:r>
                                <w:proofErr w:type="spellEnd"/>
                              </w:p>
                              <w:p w14:paraId="6924DA6A" w14:textId="4803C20A" w:rsidR="00FC1022" w:rsidRPr="002132BE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 w:rsidR="00F079FA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15-05-2023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365A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5pt;margin-top:635.7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4pgQIAAGE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73F394" w14:textId="02C6D948" w:rsidR="00FC1022" w:rsidRPr="00F54C8A" w:rsidRDefault="00FC1022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F54C8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Project</w:t>
                              </w:r>
                            </w:p>
                          </w:sdtContent>
                        </w:sdt>
                        <w:p w14:paraId="5E5446A9" w14:textId="0088F074" w:rsidR="00FC1022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Teamnaam: </w:t>
                          </w:r>
                          <w:r w:rsidR="00F079FA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AI-CI-TI</w:t>
                          </w:r>
                        </w:p>
                        <w:p w14:paraId="6227AFB0" w14:textId="2E2D8450" w:rsidR="00FC1022" w:rsidRPr="00622C75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Team: </w:t>
                          </w:r>
                          <w:proofErr w:type="spellStart"/>
                          <w:r w:rsidR="00F079FA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Basel</w:t>
                          </w:r>
                          <w:proofErr w:type="spellEnd"/>
                          <w:r w:rsidR="00F079FA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</w:t>
                          </w:r>
                          <w:proofErr w:type="spellStart"/>
                          <w:r w:rsidR="00F079FA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Hosari</w:t>
                          </w:r>
                          <w:proofErr w:type="spellEnd"/>
                          <w:r w:rsidR="00F079FA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, </w:t>
                          </w:r>
                          <w:proofErr w:type="spellStart"/>
                          <w:r w:rsidR="00F079FA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Shaner</w:t>
                          </w:r>
                          <w:proofErr w:type="spellEnd"/>
                          <w:r w:rsidR="00F079FA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</w:t>
                          </w:r>
                          <w:proofErr w:type="spellStart"/>
                          <w:r w:rsidR="00F079FA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Mahmud</w:t>
                          </w:r>
                          <w:proofErr w:type="spellEnd"/>
                        </w:p>
                        <w:p w14:paraId="278BDB2A" w14:textId="77E2775A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hort:</w:t>
                          </w:r>
                          <w:r w:rsid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202</w:t>
                          </w:r>
                          <w:r w:rsidR="00F079FA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</w:t>
                          </w:r>
                        </w:p>
                        <w:p w14:paraId="790FAB20" w14:textId="6D2DB659" w:rsidR="00FC1022" w:rsidRPr="00222411" w:rsidRDefault="00FC1022" w:rsidP="00F079FA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  <w:proofErr w:type="spellStart"/>
                          <w:r w:rsidR="00F079FA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Maipauw</w:t>
                          </w:r>
                          <w:proofErr w:type="spellEnd"/>
                        </w:p>
                        <w:p w14:paraId="6924DA6A" w14:textId="4803C20A" w:rsidR="00FC1022" w:rsidRPr="002132BE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 w:rsidR="00F079FA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15-05-2023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654A2F" wp14:editId="33DBE1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1EDB46" w14:textId="77777777" w:rsidR="00FC1022" w:rsidRDefault="00FC102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C102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Technisch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654A2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71EDB46" w14:textId="77777777" w:rsidR="00FC1022" w:rsidRDefault="00FC102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C102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Technisch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5EA329" wp14:editId="6AA616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B13F7" w14:textId="77777777" w:rsidR="00FC1022" w:rsidRDefault="00882248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FC102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C102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5EA329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4ADB13F7" w14:textId="77777777" w:rsidR="00FC1022" w:rsidRDefault="00882248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FC102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C102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AB358C" wp14:editId="4331FBA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49DD520" w14:textId="61ABB39D" w:rsidR="00FC1022" w:rsidRDefault="00FC102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5F561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AB358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49DD520" w14:textId="61ABB39D" w:rsidR="00FC1022" w:rsidRDefault="00FC1022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5F561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12544786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024CF" w14:textId="77777777" w:rsidR="00F54C8A" w:rsidRDefault="00F54C8A" w:rsidP="00DC3041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319B1BC0" w14:textId="5B59C9F2" w:rsidR="00F404CF" w:rsidRDefault="00F54C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447860" w:history="1">
            <w:r w:rsidR="00F404CF" w:rsidRPr="008D7369">
              <w:rPr>
                <w:rStyle w:val="Hyperlink"/>
                <w:noProof/>
              </w:rPr>
              <w:t>Inhoud</w:t>
            </w:r>
            <w:r w:rsidR="00F404CF">
              <w:rPr>
                <w:noProof/>
                <w:webHidden/>
              </w:rPr>
              <w:tab/>
            </w:r>
            <w:r w:rsidR="00F404CF">
              <w:rPr>
                <w:noProof/>
                <w:webHidden/>
              </w:rPr>
              <w:fldChar w:fldCharType="begin"/>
            </w:r>
            <w:r w:rsidR="00F404CF">
              <w:rPr>
                <w:noProof/>
                <w:webHidden/>
              </w:rPr>
              <w:instrText xml:space="preserve"> PAGEREF _Toc125447860 \h </w:instrText>
            </w:r>
            <w:r w:rsidR="00F404CF">
              <w:rPr>
                <w:noProof/>
                <w:webHidden/>
              </w:rPr>
            </w:r>
            <w:r w:rsidR="00F404CF">
              <w:rPr>
                <w:noProof/>
                <w:webHidden/>
              </w:rPr>
              <w:fldChar w:fldCharType="separate"/>
            </w:r>
            <w:r w:rsidR="00F404CF">
              <w:rPr>
                <w:noProof/>
                <w:webHidden/>
              </w:rPr>
              <w:t>1</w:t>
            </w:r>
            <w:r w:rsidR="00F404CF">
              <w:rPr>
                <w:noProof/>
                <w:webHidden/>
              </w:rPr>
              <w:fldChar w:fldCharType="end"/>
            </w:r>
          </w:hyperlink>
        </w:p>
        <w:p w14:paraId="26845D5B" w14:textId="7C76BE5C" w:rsidR="00F404CF" w:rsidRDefault="00882248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5447861" w:history="1">
            <w:r w:rsidR="00F404CF" w:rsidRPr="008D7369">
              <w:rPr>
                <w:rStyle w:val="Hyperlink"/>
                <w:noProof/>
              </w:rPr>
              <w:t>1</w:t>
            </w:r>
            <w:r w:rsidR="00F404CF">
              <w:rPr>
                <w:rFonts w:eastAsiaTheme="minorEastAsia"/>
                <w:noProof/>
                <w:lang w:eastAsia="nl-NL"/>
              </w:rPr>
              <w:tab/>
            </w:r>
            <w:r w:rsidR="00F404CF" w:rsidRPr="008D7369">
              <w:rPr>
                <w:rStyle w:val="Hyperlink"/>
                <w:noProof/>
              </w:rPr>
              <w:t>ERD</w:t>
            </w:r>
            <w:r w:rsidR="00F404CF">
              <w:rPr>
                <w:noProof/>
                <w:webHidden/>
              </w:rPr>
              <w:tab/>
            </w:r>
            <w:r w:rsidR="00F404CF">
              <w:rPr>
                <w:noProof/>
                <w:webHidden/>
              </w:rPr>
              <w:fldChar w:fldCharType="begin"/>
            </w:r>
            <w:r w:rsidR="00F404CF">
              <w:rPr>
                <w:noProof/>
                <w:webHidden/>
              </w:rPr>
              <w:instrText xml:space="preserve"> PAGEREF _Toc125447861 \h </w:instrText>
            </w:r>
            <w:r w:rsidR="00F404CF">
              <w:rPr>
                <w:noProof/>
                <w:webHidden/>
              </w:rPr>
            </w:r>
            <w:r w:rsidR="00F404CF">
              <w:rPr>
                <w:noProof/>
                <w:webHidden/>
              </w:rPr>
              <w:fldChar w:fldCharType="separate"/>
            </w:r>
            <w:r w:rsidR="00F404CF">
              <w:rPr>
                <w:noProof/>
                <w:webHidden/>
              </w:rPr>
              <w:t>2</w:t>
            </w:r>
            <w:r w:rsidR="00F404CF">
              <w:rPr>
                <w:noProof/>
                <w:webHidden/>
              </w:rPr>
              <w:fldChar w:fldCharType="end"/>
            </w:r>
          </w:hyperlink>
        </w:p>
        <w:p w14:paraId="3EFE4646" w14:textId="26848B36" w:rsidR="00F404CF" w:rsidRDefault="00882248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5447862" w:history="1">
            <w:r w:rsidR="00F404CF" w:rsidRPr="008D7369">
              <w:rPr>
                <w:rStyle w:val="Hyperlink"/>
                <w:noProof/>
              </w:rPr>
              <w:t>2</w:t>
            </w:r>
            <w:r w:rsidR="00F404CF">
              <w:rPr>
                <w:rFonts w:eastAsiaTheme="minorEastAsia"/>
                <w:noProof/>
                <w:lang w:eastAsia="nl-NL"/>
              </w:rPr>
              <w:tab/>
            </w:r>
            <w:r w:rsidR="00F404CF" w:rsidRPr="008D7369">
              <w:rPr>
                <w:rStyle w:val="Hyperlink"/>
                <w:noProof/>
              </w:rPr>
              <w:t>Data Dictionary</w:t>
            </w:r>
            <w:r w:rsidR="00F404CF">
              <w:rPr>
                <w:noProof/>
                <w:webHidden/>
              </w:rPr>
              <w:tab/>
            </w:r>
            <w:r w:rsidR="00F404CF">
              <w:rPr>
                <w:noProof/>
                <w:webHidden/>
              </w:rPr>
              <w:fldChar w:fldCharType="begin"/>
            </w:r>
            <w:r w:rsidR="00F404CF">
              <w:rPr>
                <w:noProof/>
                <w:webHidden/>
              </w:rPr>
              <w:instrText xml:space="preserve"> PAGEREF _Toc125447862 \h </w:instrText>
            </w:r>
            <w:r w:rsidR="00F404CF">
              <w:rPr>
                <w:noProof/>
                <w:webHidden/>
              </w:rPr>
            </w:r>
            <w:r w:rsidR="00F404CF">
              <w:rPr>
                <w:noProof/>
                <w:webHidden/>
              </w:rPr>
              <w:fldChar w:fldCharType="separate"/>
            </w:r>
            <w:r w:rsidR="00F404CF">
              <w:rPr>
                <w:noProof/>
                <w:webHidden/>
              </w:rPr>
              <w:t>3</w:t>
            </w:r>
            <w:r w:rsidR="00F404CF">
              <w:rPr>
                <w:noProof/>
                <w:webHidden/>
              </w:rPr>
              <w:fldChar w:fldCharType="end"/>
            </w:r>
          </w:hyperlink>
        </w:p>
        <w:p w14:paraId="7F1159D1" w14:textId="510E4DEA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57AFAE78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1" w:name="_GoBack"/>
      <w:bookmarkEnd w:id="1"/>
    </w:p>
    <w:p w14:paraId="09C52211" w14:textId="77777777" w:rsidR="00F205B8" w:rsidRPr="00F205B8" w:rsidRDefault="00FC1022" w:rsidP="00F205B8">
      <w:pPr>
        <w:pStyle w:val="Kop1"/>
      </w:pPr>
      <w:bookmarkStart w:id="2" w:name="_Toc125447861"/>
      <w:r>
        <w:lastRenderedPageBreak/>
        <w:t>ERD</w:t>
      </w:r>
      <w:bookmarkEnd w:id="2"/>
    </w:p>
    <w:p w14:paraId="6AB88BF0" w14:textId="062B1381" w:rsidR="00F54C8A" w:rsidRPr="00222411" w:rsidRDefault="008D7B96" w:rsidP="00DC3041">
      <w:pPr>
        <w:pStyle w:val="Kop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7E25D4E" wp14:editId="4454D98F">
            <wp:extent cx="5734050" cy="30480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4C8A" w:rsidRPr="00222411">
        <w:br w:type="page"/>
      </w:r>
    </w:p>
    <w:p w14:paraId="44DD6502" w14:textId="77777777" w:rsidR="00A257DF" w:rsidRDefault="00DC3041" w:rsidP="00DC3041">
      <w:pPr>
        <w:pStyle w:val="Kop1"/>
      </w:pPr>
      <w:bookmarkStart w:id="3" w:name="_Toc125447862"/>
      <w:r w:rsidRPr="00DC3041">
        <w:lastRenderedPageBreak/>
        <w:t>Data Dictionary</w:t>
      </w:r>
      <w:bookmarkEnd w:id="3"/>
    </w:p>
    <w:p w14:paraId="7DC3E513" w14:textId="76EBABA2" w:rsidR="00FB7EFD" w:rsidRDefault="008D7B96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2EF7F21B" wp14:editId="57F897FD">
            <wp:extent cx="5715000" cy="248602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C9768" w14:textId="3F9937E3" w:rsidR="00F404CF" w:rsidRDefault="00F404CF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401E7C3" w14:textId="08251E0D" w:rsidR="00F404CF" w:rsidRDefault="00F404CF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2FE9618" w14:textId="5245182B" w:rsidR="00F404CF" w:rsidRPr="00AF128C" w:rsidRDefault="00F404CF" w:rsidP="00AF128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F404CF" w:rsidRPr="00AF128C" w:rsidSect="00A257DF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C961E" w14:textId="77777777" w:rsidR="00882248" w:rsidRDefault="00882248" w:rsidP="00A257DF">
      <w:pPr>
        <w:spacing w:after="0" w:line="240" w:lineRule="auto"/>
      </w:pPr>
      <w:r>
        <w:separator/>
      </w:r>
    </w:p>
  </w:endnote>
  <w:endnote w:type="continuationSeparator" w:id="0">
    <w:p w14:paraId="70F1A221" w14:textId="77777777" w:rsidR="00882248" w:rsidRDefault="00882248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4C318" w14:textId="19B8100E" w:rsidR="00FC1022" w:rsidRDefault="00FC1022" w:rsidP="00222411">
    <w:pPr>
      <w:pStyle w:val="Voettekst"/>
    </w:pPr>
    <w:r>
      <w:t xml:space="preserve">Klant: </w:t>
    </w:r>
    <w:proofErr w:type="spellStart"/>
    <w:r w:rsidR="007B4182">
      <w:t>Maipauw</w:t>
    </w:r>
    <w:proofErr w:type="spellEnd"/>
    <w:r>
      <w:tab/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73D43B6" w14:textId="77777777" w:rsidR="00FC1022" w:rsidRDefault="00FC10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B564D" w14:textId="77777777" w:rsidR="00882248" w:rsidRDefault="00882248" w:rsidP="00A257DF">
      <w:pPr>
        <w:spacing w:after="0" w:line="240" w:lineRule="auto"/>
      </w:pPr>
      <w:r>
        <w:separator/>
      </w:r>
    </w:p>
  </w:footnote>
  <w:footnote w:type="continuationSeparator" w:id="0">
    <w:p w14:paraId="2868C4E6" w14:textId="77777777" w:rsidR="00882248" w:rsidRDefault="00882248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6CD08" w14:textId="3448D281" w:rsidR="00FC1022" w:rsidRPr="002132BE" w:rsidRDefault="002132BE" w:rsidP="002132BE">
    <w:pPr>
      <w:pStyle w:val="Koptekst"/>
    </w:pPr>
    <w:r>
      <w:t>Technisch Ontwerp</w:t>
    </w:r>
    <w:r>
      <w:tab/>
      <w:t xml:space="preserve">Team </w:t>
    </w:r>
    <w:r w:rsidR="007B4182">
      <w:t>AI-CI-TI</w:t>
    </w:r>
    <w:r>
      <w:tab/>
      <w:t xml:space="preserve">Project </w:t>
    </w:r>
    <w:r w:rsidR="007B4182">
      <w:t xml:space="preserve">Training </w:t>
    </w:r>
    <w:proofErr w:type="spellStart"/>
    <w:r w:rsidR="007B4182">
      <w:t>Factory</w:t>
    </w:r>
    <w:proofErr w:type="spellEnd"/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75"/>
    <w:rsid w:val="000502ED"/>
    <w:rsid w:val="00056AB7"/>
    <w:rsid w:val="00093E50"/>
    <w:rsid w:val="000B4D5C"/>
    <w:rsid w:val="00126F70"/>
    <w:rsid w:val="0014223B"/>
    <w:rsid w:val="00176B05"/>
    <w:rsid w:val="001B019E"/>
    <w:rsid w:val="002132BE"/>
    <w:rsid w:val="00216180"/>
    <w:rsid w:val="00220134"/>
    <w:rsid w:val="00222411"/>
    <w:rsid w:val="00267FD4"/>
    <w:rsid w:val="00313209"/>
    <w:rsid w:val="003703C3"/>
    <w:rsid w:val="00396625"/>
    <w:rsid w:val="004C2F6C"/>
    <w:rsid w:val="004E34C0"/>
    <w:rsid w:val="005507D3"/>
    <w:rsid w:val="0056778B"/>
    <w:rsid w:val="00570667"/>
    <w:rsid w:val="005B68C9"/>
    <w:rsid w:val="005E1434"/>
    <w:rsid w:val="005F561A"/>
    <w:rsid w:val="00622C75"/>
    <w:rsid w:val="006A3780"/>
    <w:rsid w:val="006F503C"/>
    <w:rsid w:val="007A68DD"/>
    <w:rsid w:val="007B4182"/>
    <w:rsid w:val="00802D6C"/>
    <w:rsid w:val="00882248"/>
    <w:rsid w:val="008D7B96"/>
    <w:rsid w:val="00915AE6"/>
    <w:rsid w:val="009427AF"/>
    <w:rsid w:val="009A329B"/>
    <w:rsid w:val="00A257DF"/>
    <w:rsid w:val="00A4561B"/>
    <w:rsid w:val="00A5398A"/>
    <w:rsid w:val="00AD41A2"/>
    <w:rsid w:val="00AD78C6"/>
    <w:rsid w:val="00AF08B5"/>
    <w:rsid w:val="00AF128C"/>
    <w:rsid w:val="00B21287"/>
    <w:rsid w:val="00C40C90"/>
    <w:rsid w:val="00C83E6F"/>
    <w:rsid w:val="00CC5906"/>
    <w:rsid w:val="00D6287A"/>
    <w:rsid w:val="00DC3041"/>
    <w:rsid w:val="00DC7E50"/>
    <w:rsid w:val="00E54F50"/>
    <w:rsid w:val="00E93627"/>
    <w:rsid w:val="00EC42A4"/>
    <w:rsid w:val="00EF152C"/>
    <w:rsid w:val="00F079FA"/>
    <w:rsid w:val="00F205B8"/>
    <w:rsid w:val="00F404CF"/>
    <w:rsid w:val="00F54C8A"/>
    <w:rsid w:val="00F575E3"/>
    <w:rsid w:val="00F70932"/>
    <w:rsid w:val="00FB7EFD"/>
    <w:rsid w:val="00FC1022"/>
    <w:rsid w:val="00FE2E00"/>
    <w:rsid w:val="0F41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1B371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7DF"/>
  </w:style>
  <w:style w:type="character" w:customStyle="1" w:styleId="Kop1Char">
    <w:name w:val="Kop 1 Char"/>
    <w:basedOn w:val="Standaardalinea-lettertype"/>
    <w:link w:val="Kop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54C8A"/>
    <w:rPr>
      <w:color w:val="0563C1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Technisch%20Ontwerp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E36BEB3DF4C98CD2CE574A326DE" ma:contentTypeVersion="13" ma:contentTypeDescription="Een nieuw document maken." ma:contentTypeScope="" ma:versionID="e3cf5cb5da20341156f05b36238f20b5">
  <xsd:schema xmlns:xsd="http://www.w3.org/2001/XMLSchema" xmlns:xs="http://www.w3.org/2001/XMLSchema" xmlns:p="http://schemas.microsoft.com/office/2006/metadata/properties" xmlns:ns2="ce1a0027-a81d-4bf9-bfd6-fa04654dd1f8" xmlns:ns3="d3c82a79-5c83-4c58-9974-38044a4d4d58" targetNamespace="http://schemas.microsoft.com/office/2006/metadata/properties" ma:root="true" ma:fieldsID="5638ac2b38680a87e3e7966b7fc59275" ns2:_="" ns3:_="">
    <xsd:import namespace="ce1a0027-a81d-4bf9-bfd6-fa04654dd1f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a0027-a81d-4bf9-bfd6-fa04654dd1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32841d-9eed-4b08-8e92-d76a8d69bd8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lcf76f155ced4ddcb4097134ff3c332f xmlns="ce1a0027-a81d-4bf9-bfd6-fa04654dd1f8">
      <Terms xmlns="http://schemas.microsoft.com/office/infopath/2007/PartnerControls"/>
    </lcf76f155ced4ddcb4097134ff3c332f>
    <ReferenceId xmlns="ce1a0027-a81d-4bf9-bfd6-fa04654dd1f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0BD624-4281-4806-908C-D7A25D7A036A}"/>
</file>

<file path=customXml/itemProps3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  <ds:schemaRef ds:uri="d3c82a79-5c83-4c58-9974-38044a4d4d58"/>
    <ds:schemaRef ds:uri="ce1a0027-a81d-4bf9-bfd6-fa04654dd1f8"/>
  </ds:schemaRefs>
</ds:datastoreItem>
</file>

<file path=customXml/itemProps4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19AC00B-80CD-42EA-A450-125B68043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Technisch Ontwerp - Template.dotx</Template>
  <TotalTime>1</TotalTime>
  <Pages>4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Behoefteanalyse</vt:lpstr>
    </vt:vector>
  </TitlesOfParts>
  <Company>ROC Mondriaan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</dc:subject>
  <dc:creator>R. Springer, M. van Linden</dc:creator>
  <cp:keywords/>
  <dc:description/>
  <cp:lastModifiedBy>SD Student</cp:lastModifiedBy>
  <cp:revision>4</cp:revision>
  <cp:lastPrinted>2019-10-02T10:33:00Z</cp:lastPrinted>
  <dcterms:created xsi:type="dcterms:W3CDTF">2023-05-15T07:39:00Z</dcterms:created>
  <dcterms:modified xsi:type="dcterms:W3CDTF">2023-05-15T07:41:00Z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0x010100D0E0CE36BEB3DF4C98CD2CE574A326DE</vt:lpwstr>
  </property>
  <property fmtid="{D5CDD505-2E9C-101B-9397-08002B2CF9AE}" pid="3" name="MediaServiceImageTags">
    <vt:lpwstr/>
  </property>
</Properties>
</file>