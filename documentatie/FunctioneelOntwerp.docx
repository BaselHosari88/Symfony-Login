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0DDD575B" w:rsidR="003A0579" w:rsidRPr="00F54C8A" w:rsidRDefault="003303EC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7AF3C240" w:rsidR="003A0579" w:rsidRPr="006C0102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A1540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AI-CI-TI</w:t>
                                </w:r>
                                <w:r w:rsidR="003303E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0BA11B4F" w14:textId="15E74312" w:rsidR="003A0579" w:rsidRPr="005A1013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4E4C7F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SD Student</w:t>
                                    </w:r>
                                  </w:sdtContent>
                                </w:sdt>
                                <w:r w:rsidR="00A1540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Basel Hosari, Shaner Mahmud</w:t>
                                </w:r>
                              </w:p>
                              <w:p w14:paraId="3EA15D85" w14:textId="543B2A6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</w:t>
                                </w:r>
                                <w:r w:rsidR="00A1540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4F8D9D85" w14:textId="281F6648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15409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Maipauw</w:t>
                                </w:r>
                              </w:p>
                              <w:p w14:paraId="06E0C7DE" w14:textId="0AF295F2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3303E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Mei</w:t>
                                </w:r>
                                <w:r w:rsidR="008F408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3303E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</w:t>
                                </w:r>
                              </w:p>
                              <w:p w14:paraId="78604D3D" w14:textId="60DAF100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7A72E6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10/05/2023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0DDD575B" w:rsidR="003A0579" w:rsidRPr="00F54C8A" w:rsidRDefault="003303EC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7AF3C240" w:rsidR="003A0579" w:rsidRPr="006C0102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A1540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AI-CI-TI</w:t>
                          </w:r>
                          <w:r w:rsidR="003303E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</w:p>
                        <w:p w14:paraId="0BA11B4F" w14:textId="15E74312" w:rsidR="003A0579" w:rsidRPr="005A1013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4E4C7F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SD Student</w:t>
                              </w:r>
                            </w:sdtContent>
                          </w:sdt>
                          <w:r w:rsidR="00A1540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Basel Hosari, Shaner Mahmud</w:t>
                          </w:r>
                        </w:p>
                        <w:p w14:paraId="3EA15D85" w14:textId="543B2A6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</w:t>
                          </w:r>
                          <w:r w:rsidR="00A1540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4F8D9D85" w14:textId="281F6648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15409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Maipauw</w:t>
                          </w:r>
                        </w:p>
                        <w:p w14:paraId="06E0C7DE" w14:textId="0AF295F2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3303E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Mei</w:t>
                          </w:r>
                          <w:r w:rsidR="008F408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3303E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3</w:t>
                          </w:r>
                        </w:p>
                        <w:p w14:paraId="78604D3D" w14:textId="60DAF100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7A72E6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10/05/2023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EC348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EC348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258C3875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258C3875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EC348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EC348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EC348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EC348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EC3481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EC348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EC3481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EC348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EC348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115429046"/>
      <w:r>
        <w:lastRenderedPageBreak/>
        <w:t>Inleiding</w:t>
      </w:r>
      <w:bookmarkEnd w:id="1"/>
    </w:p>
    <w:p w14:paraId="17FFF8B8" w14:textId="77777777" w:rsidR="000A6C16" w:rsidRDefault="00F205B8" w:rsidP="002F11DC">
      <w:pPr>
        <w:pStyle w:val="Kop1"/>
      </w:pPr>
      <w:bookmarkStart w:id="2" w:name="_Toc115429047"/>
      <w:r w:rsidRPr="00F205B8">
        <w:t>User Story</w:t>
      </w:r>
      <w:bookmarkEnd w:id="2"/>
    </w:p>
    <w:p w14:paraId="1442656C" w14:textId="50BCC6A9" w:rsidR="0002660E" w:rsidRDefault="006E3563" w:rsidP="000A6C16">
      <w:r>
        <w:t>Geef hier aan welke user story er gedaan gaat worden, in welke sprint en wie het gaat doen</w:t>
      </w:r>
    </w:p>
    <w:p w14:paraId="6D8B218C" w14:textId="77777777" w:rsidR="00C254E7" w:rsidRDefault="00C254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129"/>
        <w:gridCol w:w="993"/>
        <w:gridCol w:w="4961"/>
        <w:gridCol w:w="1984"/>
      </w:tblGrid>
      <w:tr w:rsidR="006E3563" w14:paraId="6880A6F3" w14:textId="77777777" w:rsidTr="006E3563">
        <w:tc>
          <w:tcPr>
            <w:tcW w:w="1129" w:type="dxa"/>
          </w:tcPr>
          <w:p w14:paraId="4CA7AD8A" w14:textId="0B75FAE6" w:rsidR="006E3563" w:rsidRDefault="006E3563">
            <w:r>
              <w:t xml:space="preserve">Sprint nummer </w:t>
            </w:r>
          </w:p>
        </w:tc>
        <w:tc>
          <w:tcPr>
            <w:tcW w:w="993" w:type="dxa"/>
          </w:tcPr>
          <w:p w14:paraId="4B71206F" w14:textId="6BC1467E" w:rsidR="006E3563" w:rsidRDefault="006E3563">
            <w:r>
              <w:t>US nummer</w:t>
            </w:r>
          </w:p>
        </w:tc>
        <w:tc>
          <w:tcPr>
            <w:tcW w:w="4961" w:type="dxa"/>
          </w:tcPr>
          <w:p w14:paraId="57B96C36" w14:textId="3C8B6A13" w:rsidR="006E3563" w:rsidRDefault="006E3563">
            <w:r>
              <w:t>User Story</w:t>
            </w:r>
          </w:p>
        </w:tc>
        <w:tc>
          <w:tcPr>
            <w:tcW w:w="1984" w:type="dxa"/>
          </w:tcPr>
          <w:p w14:paraId="7F792EBA" w14:textId="76E730D4" w:rsidR="006E3563" w:rsidRDefault="006E3563">
            <w:r>
              <w:t>Wie</w:t>
            </w:r>
          </w:p>
        </w:tc>
      </w:tr>
      <w:tr w:rsidR="006E3563" w14:paraId="6FD8C19A" w14:textId="77777777" w:rsidTr="006E3563">
        <w:tc>
          <w:tcPr>
            <w:tcW w:w="1129" w:type="dxa"/>
          </w:tcPr>
          <w:p w14:paraId="2A91BA34" w14:textId="6F21EEBF" w:rsidR="006E3563" w:rsidRDefault="00A91846">
            <w:r>
              <w:t>1</w:t>
            </w:r>
          </w:p>
        </w:tc>
        <w:tc>
          <w:tcPr>
            <w:tcW w:w="993" w:type="dxa"/>
          </w:tcPr>
          <w:p w14:paraId="78DF23AE" w14:textId="03D11811" w:rsidR="006E3563" w:rsidRDefault="00A91846">
            <w:r>
              <w:t>1</w:t>
            </w:r>
          </w:p>
        </w:tc>
        <w:tc>
          <w:tcPr>
            <w:tcW w:w="4961" w:type="dxa"/>
          </w:tcPr>
          <w:p w14:paraId="33A13562" w14:textId="2074B4A4" w:rsidR="006E3563" w:rsidRDefault="00A91846">
            <w:r w:rsidRPr="00A91846">
              <w:t>Als bezoker wil ik een home pagina zien zodat ik algemene informatie over Training Factory kan lezen.</w:t>
            </w:r>
          </w:p>
        </w:tc>
        <w:tc>
          <w:tcPr>
            <w:tcW w:w="1984" w:type="dxa"/>
          </w:tcPr>
          <w:p w14:paraId="4A89B7EF" w14:textId="6D16E7C0" w:rsidR="006E3563" w:rsidRDefault="00A91846">
            <w:r>
              <w:t>Basel</w:t>
            </w:r>
          </w:p>
        </w:tc>
      </w:tr>
      <w:tr w:rsidR="006E3563" w14:paraId="65631FF2" w14:textId="77777777" w:rsidTr="006E3563">
        <w:tc>
          <w:tcPr>
            <w:tcW w:w="1129" w:type="dxa"/>
          </w:tcPr>
          <w:p w14:paraId="698815B9" w14:textId="0794EF43" w:rsidR="006E3563" w:rsidRDefault="00A91846">
            <w:r>
              <w:t>1</w:t>
            </w:r>
          </w:p>
        </w:tc>
        <w:tc>
          <w:tcPr>
            <w:tcW w:w="993" w:type="dxa"/>
          </w:tcPr>
          <w:p w14:paraId="0674D2E5" w14:textId="77ABA1D2" w:rsidR="006E3563" w:rsidRDefault="00A91846">
            <w:r>
              <w:t>2</w:t>
            </w:r>
          </w:p>
        </w:tc>
        <w:tc>
          <w:tcPr>
            <w:tcW w:w="4961" w:type="dxa"/>
          </w:tcPr>
          <w:p w14:paraId="24B63FE3" w14:textId="0ACAFA20" w:rsidR="006E3563" w:rsidRDefault="00A91846">
            <w:r w:rsidRPr="00A91846">
              <w:t>Als bezoeker wil ik een navigatiebalk kunnen zien zodat ik naar door de website heen kan navigeren.</w:t>
            </w:r>
          </w:p>
        </w:tc>
        <w:tc>
          <w:tcPr>
            <w:tcW w:w="1984" w:type="dxa"/>
          </w:tcPr>
          <w:p w14:paraId="7EBDAD98" w14:textId="3102E0C1" w:rsidR="006E3563" w:rsidRDefault="00A91846">
            <w:r>
              <w:t>Shaner</w:t>
            </w:r>
          </w:p>
        </w:tc>
      </w:tr>
      <w:tr w:rsidR="006E3563" w14:paraId="1E73B6F0" w14:textId="77777777" w:rsidTr="006E3563">
        <w:tc>
          <w:tcPr>
            <w:tcW w:w="1129" w:type="dxa"/>
          </w:tcPr>
          <w:p w14:paraId="26CD6CAB" w14:textId="0E6BF63E" w:rsidR="006E3563" w:rsidRDefault="00A91846">
            <w:r>
              <w:t>1</w:t>
            </w:r>
          </w:p>
        </w:tc>
        <w:tc>
          <w:tcPr>
            <w:tcW w:w="993" w:type="dxa"/>
          </w:tcPr>
          <w:p w14:paraId="76C08ED4" w14:textId="5ED2733A" w:rsidR="006E3563" w:rsidRDefault="00A91846">
            <w:r>
              <w:t>3</w:t>
            </w:r>
          </w:p>
        </w:tc>
        <w:tc>
          <w:tcPr>
            <w:tcW w:w="4961" w:type="dxa"/>
          </w:tcPr>
          <w:p w14:paraId="31CEA939" w14:textId="1FBC3FE3" w:rsidR="006E3563" w:rsidRDefault="00A91846">
            <w:r w:rsidRPr="00A91846">
              <w:t>Als bezoeker wil ik alle trainingsvormen bekijken zodat ik de les daavan kan kiezen en inschrijven</w:t>
            </w:r>
          </w:p>
        </w:tc>
        <w:tc>
          <w:tcPr>
            <w:tcW w:w="1984" w:type="dxa"/>
          </w:tcPr>
          <w:p w14:paraId="603EC606" w14:textId="35D3865D" w:rsidR="006E3563" w:rsidRDefault="00A91846">
            <w:r>
              <w:t>Basel</w:t>
            </w:r>
          </w:p>
        </w:tc>
      </w:tr>
      <w:tr w:rsidR="006E3563" w14:paraId="09682A82" w14:textId="77777777" w:rsidTr="006E3563">
        <w:tc>
          <w:tcPr>
            <w:tcW w:w="1129" w:type="dxa"/>
          </w:tcPr>
          <w:p w14:paraId="583DD1CE" w14:textId="33DA3716" w:rsidR="006E3563" w:rsidRDefault="00A91846">
            <w:r>
              <w:t>2</w:t>
            </w:r>
          </w:p>
        </w:tc>
        <w:tc>
          <w:tcPr>
            <w:tcW w:w="993" w:type="dxa"/>
          </w:tcPr>
          <w:p w14:paraId="7914D438" w14:textId="442F02FB" w:rsidR="006E3563" w:rsidRDefault="00A91846">
            <w:r>
              <w:t>4</w:t>
            </w:r>
          </w:p>
        </w:tc>
        <w:tc>
          <w:tcPr>
            <w:tcW w:w="4961" w:type="dxa"/>
          </w:tcPr>
          <w:p w14:paraId="56A6A3A7" w14:textId="0317823A" w:rsidR="006E3563" w:rsidRDefault="00A91846">
            <w:r w:rsidRPr="00A91846">
              <w:t>Als lid wil ik kunnen inloggen om mij in te kunnen schrijven voor de lessen</w:t>
            </w:r>
          </w:p>
        </w:tc>
        <w:tc>
          <w:tcPr>
            <w:tcW w:w="1984" w:type="dxa"/>
          </w:tcPr>
          <w:p w14:paraId="51E11303" w14:textId="0C151C8C" w:rsidR="006E3563" w:rsidRDefault="00A91846">
            <w:r>
              <w:t>Shaner</w:t>
            </w:r>
          </w:p>
        </w:tc>
      </w:tr>
      <w:tr w:rsidR="006E3563" w14:paraId="71421BB9" w14:textId="77777777" w:rsidTr="006E3563">
        <w:tc>
          <w:tcPr>
            <w:tcW w:w="1129" w:type="dxa"/>
          </w:tcPr>
          <w:p w14:paraId="7C3374F8" w14:textId="3D51C9D2" w:rsidR="006E3563" w:rsidRDefault="00A91846">
            <w:r>
              <w:t>2</w:t>
            </w:r>
          </w:p>
        </w:tc>
        <w:tc>
          <w:tcPr>
            <w:tcW w:w="993" w:type="dxa"/>
          </w:tcPr>
          <w:p w14:paraId="3E38A230" w14:textId="640A4CA5" w:rsidR="006E3563" w:rsidRDefault="00A91846">
            <w:r>
              <w:t>5</w:t>
            </w:r>
          </w:p>
        </w:tc>
        <w:tc>
          <w:tcPr>
            <w:tcW w:w="4961" w:type="dxa"/>
          </w:tcPr>
          <w:p w14:paraId="5D1B53B0" w14:textId="0541B5E4" w:rsidR="006E3563" w:rsidRDefault="00A91846">
            <w:r w:rsidRPr="00A91846">
              <w:t>Als instructeur wil ik een instructeurpagina zien waar ik lessen kan beheren (CRUD) zodat leden deze lessen kunnen kiezen</w:t>
            </w:r>
          </w:p>
        </w:tc>
        <w:tc>
          <w:tcPr>
            <w:tcW w:w="1984" w:type="dxa"/>
          </w:tcPr>
          <w:p w14:paraId="7C66820B" w14:textId="4625C778" w:rsidR="006E3563" w:rsidRDefault="00A91846">
            <w:r>
              <w:t>Basel</w:t>
            </w:r>
          </w:p>
        </w:tc>
      </w:tr>
      <w:tr w:rsidR="006E3563" w14:paraId="2F4896CF" w14:textId="77777777" w:rsidTr="006E3563">
        <w:tc>
          <w:tcPr>
            <w:tcW w:w="1129" w:type="dxa"/>
          </w:tcPr>
          <w:p w14:paraId="102E7142" w14:textId="05B84E4A" w:rsidR="006E3563" w:rsidRDefault="00A91846">
            <w:r>
              <w:t>2</w:t>
            </w:r>
          </w:p>
        </w:tc>
        <w:tc>
          <w:tcPr>
            <w:tcW w:w="993" w:type="dxa"/>
          </w:tcPr>
          <w:p w14:paraId="7304471C" w14:textId="7A2B4D00" w:rsidR="006E3563" w:rsidRDefault="00A91846">
            <w:r>
              <w:t>6</w:t>
            </w:r>
          </w:p>
        </w:tc>
        <w:tc>
          <w:tcPr>
            <w:tcW w:w="4961" w:type="dxa"/>
          </w:tcPr>
          <w:p w14:paraId="60BBBDED" w14:textId="4BB43CEF" w:rsidR="006E3563" w:rsidRDefault="00A91846">
            <w:r w:rsidRPr="00A91846">
              <w:t>Als instructeur wil ik deelnemerslijsten opvragen zodat ik kan zien welke leden de lessen bijwonen</w:t>
            </w:r>
          </w:p>
        </w:tc>
        <w:tc>
          <w:tcPr>
            <w:tcW w:w="1984" w:type="dxa"/>
          </w:tcPr>
          <w:p w14:paraId="1D721BD8" w14:textId="5DAAED3C" w:rsidR="006E3563" w:rsidRDefault="00A91846">
            <w:r>
              <w:t>Shaner</w:t>
            </w:r>
          </w:p>
        </w:tc>
      </w:tr>
      <w:tr w:rsidR="006E3563" w14:paraId="2A8444A4" w14:textId="77777777" w:rsidTr="006E3563">
        <w:tc>
          <w:tcPr>
            <w:tcW w:w="1129" w:type="dxa"/>
          </w:tcPr>
          <w:p w14:paraId="0ECE46DD" w14:textId="0AA02DED" w:rsidR="006E3563" w:rsidRDefault="00A91846">
            <w:r>
              <w:t>3</w:t>
            </w:r>
          </w:p>
        </w:tc>
        <w:tc>
          <w:tcPr>
            <w:tcW w:w="993" w:type="dxa"/>
          </w:tcPr>
          <w:p w14:paraId="6AD29CF9" w14:textId="6A35EAE4" w:rsidR="006E3563" w:rsidRDefault="00A91846">
            <w:r>
              <w:t>7</w:t>
            </w:r>
          </w:p>
        </w:tc>
        <w:tc>
          <w:tcPr>
            <w:tcW w:w="4961" w:type="dxa"/>
          </w:tcPr>
          <w:p w14:paraId="1A814096" w14:textId="572D9884" w:rsidR="006E3563" w:rsidRDefault="00A91846">
            <w:r w:rsidRPr="00A91846">
              <w:t>Als adminstratie wil ik de admin pagina zien zodat ik de traininsgvormen kan onderhouden (CRUD</w:t>
            </w:r>
          </w:p>
        </w:tc>
        <w:tc>
          <w:tcPr>
            <w:tcW w:w="1984" w:type="dxa"/>
          </w:tcPr>
          <w:p w14:paraId="6B978C16" w14:textId="32621D96" w:rsidR="006E3563" w:rsidRDefault="00A91846">
            <w:r>
              <w:t>Basel</w:t>
            </w:r>
          </w:p>
        </w:tc>
      </w:tr>
      <w:tr w:rsidR="00A91846" w14:paraId="1C0AE9CE" w14:textId="77777777" w:rsidTr="006E3563">
        <w:tc>
          <w:tcPr>
            <w:tcW w:w="1129" w:type="dxa"/>
          </w:tcPr>
          <w:p w14:paraId="419EDC21" w14:textId="3E0E83B0" w:rsidR="00A91846" w:rsidRDefault="00A91846">
            <w:r>
              <w:t>3</w:t>
            </w:r>
          </w:p>
        </w:tc>
        <w:tc>
          <w:tcPr>
            <w:tcW w:w="993" w:type="dxa"/>
          </w:tcPr>
          <w:p w14:paraId="066FAE9D" w14:textId="31810A44" w:rsidR="00A91846" w:rsidRDefault="00A91846">
            <w:r>
              <w:t>8</w:t>
            </w:r>
          </w:p>
        </w:tc>
        <w:tc>
          <w:tcPr>
            <w:tcW w:w="4961" w:type="dxa"/>
          </w:tcPr>
          <w:p w14:paraId="058A8199" w14:textId="4B6D8DEE" w:rsidR="00A91846" w:rsidRDefault="00A91846">
            <w:r w:rsidRPr="00A91846">
              <w:t>Als bezoeker wil ik de trainingsvormen kunnen zien zodat ik een keuze kan maken</w:t>
            </w:r>
          </w:p>
        </w:tc>
        <w:tc>
          <w:tcPr>
            <w:tcW w:w="1984" w:type="dxa"/>
          </w:tcPr>
          <w:p w14:paraId="2D9A85C7" w14:textId="015BF789" w:rsidR="00A91846" w:rsidRDefault="00A91846">
            <w:r>
              <w:t>Shaner</w:t>
            </w:r>
          </w:p>
        </w:tc>
      </w:tr>
      <w:tr w:rsidR="00A91846" w14:paraId="1D79D79F" w14:textId="77777777" w:rsidTr="006E3563">
        <w:tc>
          <w:tcPr>
            <w:tcW w:w="1129" w:type="dxa"/>
          </w:tcPr>
          <w:p w14:paraId="69B83463" w14:textId="4DDEBF51" w:rsidR="00A91846" w:rsidRDefault="00A91846">
            <w:r>
              <w:t>3</w:t>
            </w:r>
          </w:p>
        </w:tc>
        <w:tc>
          <w:tcPr>
            <w:tcW w:w="993" w:type="dxa"/>
          </w:tcPr>
          <w:p w14:paraId="5ABEAEC7" w14:textId="3E739996" w:rsidR="00A91846" w:rsidRDefault="00A91846">
            <w:r>
              <w:t>9</w:t>
            </w:r>
          </w:p>
        </w:tc>
        <w:tc>
          <w:tcPr>
            <w:tcW w:w="4961" w:type="dxa"/>
          </w:tcPr>
          <w:p w14:paraId="6043E8F3" w14:textId="0969E8B2" w:rsidR="00A91846" w:rsidRDefault="00A91846">
            <w:r w:rsidRPr="00A91846">
              <w:t>Als bezoeker wil ik de beschikbare lessen per trainignsvorm kunnen zien</w:t>
            </w:r>
          </w:p>
        </w:tc>
        <w:tc>
          <w:tcPr>
            <w:tcW w:w="1984" w:type="dxa"/>
          </w:tcPr>
          <w:p w14:paraId="284C9842" w14:textId="7915D8E8" w:rsidR="00A91846" w:rsidRDefault="00A91846">
            <w:r>
              <w:t>Basel</w:t>
            </w:r>
          </w:p>
        </w:tc>
      </w:tr>
      <w:tr w:rsidR="00A91846" w14:paraId="63DCB032" w14:textId="77777777" w:rsidTr="006E3563">
        <w:tc>
          <w:tcPr>
            <w:tcW w:w="1129" w:type="dxa"/>
          </w:tcPr>
          <w:p w14:paraId="6651B8B7" w14:textId="755E7218" w:rsidR="00A91846" w:rsidRDefault="00A91846">
            <w:r>
              <w:t>4</w:t>
            </w:r>
          </w:p>
        </w:tc>
        <w:tc>
          <w:tcPr>
            <w:tcW w:w="993" w:type="dxa"/>
          </w:tcPr>
          <w:p w14:paraId="68282908" w14:textId="3C27FEAC" w:rsidR="00A91846" w:rsidRDefault="00A91846">
            <w:r>
              <w:t>10</w:t>
            </w:r>
          </w:p>
        </w:tc>
        <w:tc>
          <w:tcPr>
            <w:tcW w:w="4961" w:type="dxa"/>
          </w:tcPr>
          <w:p w14:paraId="67BB0EF7" w14:textId="5AA4B078" w:rsidR="00A91846" w:rsidRDefault="00A91846">
            <w:r w:rsidRPr="00A91846">
              <w:t>Als adminstratie wil ik de admin pagina zien zodat ik de instructeurs kan onderhouden (CRUD)</w:t>
            </w:r>
          </w:p>
        </w:tc>
        <w:tc>
          <w:tcPr>
            <w:tcW w:w="1984" w:type="dxa"/>
          </w:tcPr>
          <w:p w14:paraId="0E3A0BA0" w14:textId="4033E2FD" w:rsidR="00A91846" w:rsidRDefault="00A91846">
            <w:r>
              <w:t>Shaner</w:t>
            </w:r>
          </w:p>
        </w:tc>
      </w:tr>
      <w:tr w:rsidR="00A91846" w14:paraId="5D416315" w14:textId="77777777" w:rsidTr="006E3563">
        <w:tc>
          <w:tcPr>
            <w:tcW w:w="1129" w:type="dxa"/>
          </w:tcPr>
          <w:p w14:paraId="24605B69" w14:textId="434C0398" w:rsidR="00A91846" w:rsidRDefault="00A91846">
            <w:r>
              <w:t>4</w:t>
            </w:r>
          </w:p>
        </w:tc>
        <w:tc>
          <w:tcPr>
            <w:tcW w:w="993" w:type="dxa"/>
          </w:tcPr>
          <w:p w14:paraId="1F9F9E8B" w14:textId="791B40D2" w:rsidR="00A91846" w:rsidRDefault="00A91846">
            <w:r>
              <w:t>11</w:t>
            </w:r>
          </w:p>
        </w:tc>
        <w:tc>
          <w:tcPr>
            <w:tcW w:w="4961" w:type="dxa"/>
          </w:tcPr>
          <w:p w14:paraId="4991F457" w14:textId="3C914421" w:rsidR="00A91846" w:rsidRDefault="00A91846">
            <w:r w:rsidRPr="00A91846">
              <w:t>Als adminstratie wil ik de admin pagina zien zodat ik kan weten welke leden geregistreerd zij</w:t>
            </w:r>
          </w:p>
        </w:tc>
        <w:tc>
          <w:tcPr>
            <w:tcW w:w="1984" w:type="dxa"/>
          </w:tcPr>
          <w:p w14:paraId="7F579022" w14:textId="562F3F2E" w:rsidR="00A91846" w:rsidRDefault="00A91846">
            <w:r>
              <w:t>Basel</w:t>
            </w:r>
          </w:p>
        </w:tc>
      </w:tr>
      <w:tr w:rsidR="00A91846" w14:paraId="424EA309" w14:textId="77777777" w:rsidTr="006E3563">
        <w:tc>
          <w:tcPr>
            <w:tcW w:w="1129" w:type="dxa"/>
          </w:tcPr>
          <w:p w14:paraId="30830ADA" w14:textId="5632C83E" w:rsidR="00A91846" w:rsidRDefault="00A91846">
            <w:r>
              <w:t>4</w:t>
            </w:r>
          </w:p>
        </w:tc>
        <w:tc>
          <w:tcPr>
            <w:tcW w:w="993" w:type="dxa"/>
          </w:tcPr>
          <w:p w14:paraId="2E440817" w14:textId="7A29DEE1" w:rsidR="00A91846" w:rsidRDefault="00A91846">
            <w:r>
              <w:t>12</w:t>
            </w:r>
          </w:p>
        </w:tc>
        <w:tc>
          <w:tcPr>
            <w:tcW w:w="4961" w:type="dxa"/>
          </w:tcPr>
          <w:p w14:paraId="02F72B5B" w14:textId="0C300B5A" w:rsidR="00A91846" w:rsidRDefault="00A91846">
            <w:r w:rsidRPr="00A91846">
              <w:t>Als administratie wil ik de betalingen van deelnemers regelen zodat de klant veilig kan betalen</w:t>
            </w:r>
          </w:p>
        </w:tc>
        <w:tc>
          <w:tcPr>
            <w:tcW w:w="1984" w:type="dxa"/>
          </w:tcPr>
          <w:p w14:paraId="5F470318" w14:textId="2197E1CC" w:rsidR="00A91846" w:rsidRDefault="00A91846">
            <w:r>
              <w:t>Shaner</w:t>
            </w:r>
          </w:p>
        </w:tc>
      </w:tr>
      <w:tr w:rsidR="00A91846" w14:paraId="55FB74DD" w14:textId="77777777" w:rsidTr="006E3563">
        <w:tc>
          <w:tcPr>
            <w:tcW w:w="1129" w:type="dxa"/>
          </w:tcPr>
          <w:p w14:paraId="5DD16FA7" w14:textId="7538CD2F" w:rsidR="00A91846" w:rsidRDefault="00A91846">
            <w:r>
              <w:t>4</w:t>
            </w:r>
          </w:p>
        </w:tc>
        <w:tc>
          <w:tcPr>
            <w:tcW w:w="993" w:type="dxa"/>
          </w:tcPr>
          <w:p w14:paraId="46B53C46" w14:textId="5F46E1D0" w:rsidR="00A91846" w:rsidRDefault="00A91846">
            <w:r>
              <w:t>13</w:t>
            </w:r>
          </w:p>
        </w:tc>
        <w:tc>
          <w:tcPr>
            <w:tcW w:w="4961" w:type="dxa"/>
          </w:tcPr>
          <w:p w14:paraId="31D624C5" w14:textId="11111DD5" w:rsidR="00A91846" w:rsidRDefault="00A91846">
            <w:r w:rsidRPr="00A91846">
              <w:t>Als lid wil ik mijn persoonlijke gegevens kunnen aanpassen (CRUD) zodat ik up to date kan blijven</w:t>
            </w:r>
          </w:p>
        </w:tc>
        <w:tc>
          <w:tcPr>
            <w:tcW w:w="1984" w:type="dxa"/>
          </w:tcPr>
          <w:p w14:paraId="7F4D5D26" w14:textId="6D97AE23" w:rsidR="00A91846" w:rsidRDefault="00A91846">
            <w:r>
              <w:t>Basel</w:t>
            </w:r>
          </w:p>
        </w:tc>
      </w:tr>
      <w:tr w:rsidR="00A91846" w14:paraId="18BDC489" w14:textId="77777777" w:rsidTr="006E3563">
        <w:tc>
          <w:tcPr>
            <w:tcW w:w="1129" w:type="dxa"/>
          </w:tcPr>
          <w:p w14:paraId="2ABF1814" w14:textId="77777777" w:rsidR="00A91846" w:rsidRDefault="00A91846"/>
        </w:tc>
        <w:tc>
          <w:tcPr>
            <w:tcW w:w="993" w:type="dxa"/>
          </w:tcPr>
          <w:p w14:paraId="000B9049" w14:textId="77777777" w:rsidR="00A91846" w:rsidRDefault="00A91846"/>
        </w:tc>
        <w:tc>
          <w:tcPr>
            <w:tcW w:w="4961" w:type="dxa"/>
          </w:tcPr>
          <w:p w14:paraId="56AAEBE7" w14:textId="77777777" w:rsidR="00A91846" w:rsidRDefault="00A91846"/>
        </w:tc>
        <w:tc>
          <w:tcPr>
            <w:tcW w:w="1984" w:type="dxa"/>
          </w:tcPr>
          <w:p w14:paraId="7628DD46" w14:textId="77777777" w:rsidR="00A91846" w:rsidRDefault="00A91846"/>
        </w:tc>
      </w:tr>
      <w:tr w:rsidR="00A91846" w14:paraId="627956F8" w14:textId="77777777" w:rsidTr="006E3563">
        <w:tc>
          <w:tcPr>
            <w:tcW w:w="1129" w:type="dxa"/>
          </w:tcPr>
          <w:p w14:paraId="43298A38" w14:textId="77777777" w:rsidR="00A91846" w:rsidRDefault="00A91846"/>
        </w:tc>
        <w:tc>
          <w:tcPr>
            <w:tcW w:w="993" w:type="dxa"/>
          </w:tcPr>
          <w:p w14:paraId="2BA86701" w14:textId="77777777" w:rsidR="00A91846" w:rsidRDefault="00A91846"/>
        </w:tc>
        <w:tc>
          <w:tcPr>
            <w:tcW w:w="4961" w:type="dxa"/>
          </w:tcPr>
          <w:p w14:paraId="768450F9" w14:textId="77777777" w:rsidR="00A91846" w:rsidRDefault="00A91846"/>
        </w:tc>
        <w:tc>
          <w:tcPr>
            <w:tcW w:w="1984" w:type="dxa"/>
          </w:tcPr>
          <w:p w14:paraId="4D2368D3" w14:textId="77777777" w:rsidR="00A91846" w:rsidRDefault="00A91846"/>
        </w:tc>
      </w:tr>
    </w:tbl>
    <w:p w14:paraId="667E8EC5" w14:textId="78C30B08" w:rsidR="00C254E7" w:rsidRDefault="00C254E7">
      <w:r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115429048"/>
      <w:r>
        <w:lastRenderedPageBreak/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114C6F43" w:rsidR="00C2320C" w:rsidRDefault="0042073B" w:rsidP="006E3FF1">
      <w:pPr>
        <w:pStyle w:val="Kop2"/>
      </w:pPr>
      <w:bookmarkStart w:id="4" w:name="_Toc115429049"/>
      <w:r>
        <w:t>&lt;</w:t>
      </w:r>
      <w:r w:rsidR="00FD61EE">
        <w:t>Home Pagina</w:t>
      </w:r>
      <w:r>
        <w:t>&gt;</w:t>
      </w:r>
      <w:bookmarkEnd w:id="4"/>
    </w:p>
    <w:p w14:paraId="7B42B309" w14:textId="77777777" w:rsidR="004D51C3" w:rsidRDefault="004D51C3" w:rsidP="004D51C3"/>
    <w:p w14:paraId="2061D28A" w14:textId="77777777" w:rsidR="004D51C3" w:rsidRDefault="004D51C3" w:rsidP="004D51C3"/>
    <w:p w14:paraId="4150C581" w14:textId="77777777" w:rsidR="004D51C3" w:rsidRDefault="004D51C3" w:rsidP="004D51C3"/>
    <w:p w14:paraId="1F12AA63" w14:textId="77777777" w:rsidR="004D51C3" w:rsidRPr="004D51C3" w:rsidRDefault="004D51C3" w:rsidP="004D51C3"/>
    <w:p w14:paraId="062F5AFD" w14:textId="099B99AD" w:rsidR="0030707D" w:rsidRDefault="004D51C3" w:rsidP="0030707D">
      <w:r>
        <w:rPr>
          <w:noProof/>
        </w:rPr>
        <w:drawing>
          <wp:anchor distT="0" distB="0" distL="114300" distR="114300" simplePos="0" relativeHeight="251665408" behindDoc="1" locked="0" layoutInCell="1" allowOverlap="1" wp14:anchorId="3163498E" wp14:editId="41D8570E">
            <wp:simplePos x="0" y="0"/>
            <wp:positionH relativeFrom="column">
              <wp:posOffset>0</wp:posOffset>
            </wp:positionH>
            <wp:positionV relativeFrom="paragraph">
              <wp:posOffset>-870585</wp:posOffset>
            </wp:positionV>
            <wp:extent cx="5731510" cy="3210560"/>
            <wp:effectExtent l="0" t="0" r="2540" b="8890"/>
            <wp:wrapNone/>
            <wp:docPr id="7827746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4649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6DBB" w14:textId="77777777" w:rsidR="004D51C3" w:rsidRDefault="004D51C3" w:rsidP="004D51C3"/>
    <w:p w14:paraId="42602C88" w14:textId="77777777" w:rsidR="004D51C3" w:rsidRDefault="004D51C3" w:rsidP="004D51C3"/>
    <w:p w14:paraId="589B4A07" w14:textId="77777777" w:rsidR="004D51C3" w:rsidRDefault="004D51C3" w:rsidP="004D51C3"/>
    <w:p w14:paraId="7147B651" w14:textId="77777777" w:rsidR="004D51C3" w:rsidRDefault="004D51C3" w:rsidP="004D51C3"/>
    <w:p w14:paraId="5936257A" w14:textId="77777777" w:rsidR="004D51C3" w:rsidRDefault="004D51C3" w:rsidP="004D51C3"/>
    <w:p w14:paraId="37F9D2C3" w14:textId="77777777" w:rsidR="004D51C3" w:rsidRDefault="004D51C3" w:rsidP="004D51C3"/>
    <w:p w14:paraId="4606D684" w14:textId="77777777" w:rsidR="004D51C3" w:rsidRDefault="004D51C3" w:rsidP="004D51C3"/>
    <w:p w14:paraId="1C9F080E" w14:textId="77777777" w:rsidR="004D51C3" w:rsidRPr="004D51C3" w:rsidRDefault="004D51C3" w:rsidP="004D51C3"/>
    <w:p w14:paraId="5C7D754A" w14:textId="5DFAD399" w:rsidR="001A7DFA" w:rsidRPr="00FF762C" w:rsidRDefault="00B76220" w:rsidP="005D3E9A">
      <w:r>
        <w:t>De user-story die gekoppeld is aan het startscherm</w:t>
      </w:r>
      <w:r w:rsidR="00F15F84">
        <w:t xml:space="preserve"> is:</w:t>
      </w:r>
    </w:p>
    <w:p w14:paraId="1D3344B3" w14:textId="274FF9A1" w:rsidR="001A7DFA" w:rsidRDefault="001A7DFA" w:rsidP="001A7DFA">
      <w:pPr>
        <w:pStyle w:val="Kop2"/>
      </w:pPr>
      <w:bookmarkStart w:id="5" w:name="_Toc115429051"/>
      <w:r>
        <w:t>&lt;</w:t>
      </w:r>
      <w:r w:rsidR="005D3E9A">
        <w:t>Menu pagina</w:t>
      </w:r>
      <w:r>
        <w:t>&gt;</w:t>
      </w:r>
      <w:bookmarkEnd w:id="5"/>
    </w:p>
    <w:p w14:paraId="1F47749C" w14:textId="221DB1B3" w:rsidR="005D3E9A" w:rsidRDefault="005D3E9A" w:rsidP="001A7DFA">
      <w:r>
        <w:rPr>
          <w:noProof/>
        </w:rPr>
        <w:drawing>
          <wp:anchor distT="0" distB="0" distL="114300" distR="114300" simplePos="0" relativeHeight="251666432" behindDoc="1" locked="0" layoutInCell="1" allowOverlap="1" wp14:anchorId="116AFEFE" wp14:editId="57C59458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731510" cy="3206115"/>
            <wp:effectExtent l="0" t="0" r="2540" b="0"/>
            <wp:wrapNone/>
            <wp:docPr id="198251803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8038" name="Picture 2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1EE37" w14:textId="3F8666AC" w:rsidR="005D3E9A" w:rsidRDefault="005D3E9A" w:rsidP="001A7DFA"/>
    <w:p w14:paraId="100E08F0" w14:textId="77777777" w:rsidR="001A7DFA" w:rsidRDefault="001A7DFA" w:rsidP="001A7DFA"/>
    <w:p w14:paraId="306C5171" w14:textId="77777777" w:rsidR="005D3E9A" w:rsidRDefault="005D3E9A" w:rsidP="001A7DFA"/>
    <w:p w14:paraId="485BED9C" w14:textId="77777777" w:rsidR="005D3E9A" w:rsidRDefault="005D3E9A" w:rsidP="001A7DFA"/>
    <w:p w14:paraId="63390FE3" w14:textId="77777777" w:rsidR="005D3E9A" w:rsidRDefault="005D3E9A" w:rsidP="001A7DFA"/>
    <w:p w14:paraId="5C40848E" w14:textId="77777777" w:rsidR="005D3E9A" w:rsidRDefault="005D3E9A" w:rsidP="001A7DFA"/>
    <w:p w14:paraId="77A905E1" w14:textId="77777777" w:rsidR="005D3E9A" w:rsidRDefault="005D3E9A" w:rsidP="001A7DFA"/>
    <w:p w14:paraId="4E6EB752" w14:textId="77777777" w:rsidR="005D3E9A" w:rsidRDefault="005D3E9A" w:rsidP="001A7DFA"/>
    <w:p w14:paraId="3819598F" w14:textId="77777777" w:rsidR="005D3E9A" w:rsidRDefault="005D3E9A" w:rsidP="001A7DFA"/>
    <w:p w14:paraId="0517651E" w14:textId="77777777" w:rsidR="005D3E9A" w:rsidRDefault="005D3E9A" w:rsidP="001A7DFA"/>
    <w:p w14:paraId="5AC1014E" w14:textId="77777777" w:rsidR="005D3E9A" w:rsidRDefault="005D3E9A" w:rsidP="001A7DFA"/>
    <w:p w14:paraId="1502C38F" w14:textId="15F1BA3E" w:rsidR="005D3E9A" w:rsidRDefault="007C4749" w:rsidP="00C16522">
      <w:pPr>
        <w:pStyle w:val="Kop2"/>
      </w:pPr>
      <w:r>
        <w:lastRenderedPageBreak/>
        <w:t>Product Pagina :</w:t>
      </w:r>
    </w:p>
    <w:p w14:paraId="213F3D3D" w14:textId="77777777" w:rsidR="00CC5612" w:rsidRDefault="00CC5612" w:rsidP="001A7DFA"/>
    <w:p w14:paraId="019F317F" w14:textId="77777777" w:rsidR="00CC5612" w:rsidRDefault="00CC5612" w:rsidP="001A7DFA"/>
    <w:p w14:paraId="09388DF6" w14:textId="77777777" w:rsidR="00CC5612" w:rsidRDefault="00CC5612" w:rsidP="001A7DFA"/>
    <w:p w14:paraId="0664C849" w14:textId="77777777" w:rsidR="00CC5612" w:rsidRDefault="00CC5612" w:rsidP="001A7DFA"/>
    <w:p w14:paraId="2E2B728B" w14:textId="3C4F8130" w:rsidR="007C4749" w:rsidRDefault="00CC5612" w:rsidP="001A7DFA">
      <w:r>
        <w:rPr>
          <w:noProof/>
        </w:rPr>
        <w:drawing>
          <wp:anchor distT="0" distB="0" distL="114300" distR="114300" simplePos="0" relativeHeight="251667456" behindDoc="1" locked="0" layoutInCell="1" allowOverlap="1" wp14:anchorId="511BE0A2" wp14:editId="7AE4D76C">
            <wp:simplePos x="0" y="0"/>
            <wp:positionH relativeFrom="column">
              <wp:posOffset>0</wp:posOffset>
            </wp:positionH>
            <wp:positionV relativeFrom="paragraph">
              <wp:posOffset>-871220</wp:posOffset>
            </wp:positionV>
            <wp:extent cx="5731510" cy="3251835"/>
            <wp:effectExtent l="0" t="0" r="2540" b="5715"/>
            <wp:wrapNone/>
            <wp:docPr id="2118811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142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C77D3" w14:textId="77777777" w:rsidR="005D3E9A" w:rsidRDefault="005D3E9A" w:rsidP="001A7DFA"/>
    <w:p w14:paraId="730B6105" w14:textId="77777777" w:rsidR="007C4749" w:rsidRDefault="007C4749" w:rsidP="001A7DFA"/>
    <w:p w14:paraId="13A2745C" w14:textId="77777777" w:rsidR="007C4749" w:rsidRDefault="007C4749" w:rsidP="001A7DFA"/>
    <w:p w14:paraId="487B8852" w14:textId="77777777" w:rsidR="007C4749" w:rsidRDefault="007C4749" w:rsidP="001A7DFA"/>
    <w:p w14:paraId="443A4183" w14:textId="77777777" w:rsidR="007C4749" w:rsidRDefault="007C4749" w:rsidP="001A7DFA"/>
    <w:p w14:paraId="5AD7A647" w14:textId="77777777" w:rsidR="007C4749" w:rsidRDefault="007C4749" w:rsidP="001A7DFA"/>
    <w:p w14:paraId="552014BC" w14:textId="77777777" w:rsidR="007C4749" w:rsidRDefault="007C4749" w:rsidP="001A7DFA"/>
    <w:p w14:paraId="01580C50" w14:textId="581DD4D5" w:rsidR="007C4749" w:rsidRDefault="007C4749" w:rsidP="001A7DFA"/>
    <w:p w14:paraId="22484B05" w14:textId="4058A94E" w:rsidR="00BF3B33" w:rsidRPr="00C16522" w:rsidRDefault="00E312C6" w:rsidP="001A7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1652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Beheer admin/ </w:t>
      </w:r>
      <w:r w:rsidR="00EF4EA5" w:rsidRPr="00C1652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</w:t>
      </w:r>
      <w:r w:rsidRPr="00C1652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eheer</w:t>
      </w:r>
      <w:r w:rsidR="00EF4EA5" w:rsidRPr="00C1652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instructiers </w:t>
      </w:r>
    </w:p>
    <w:p w14:paraId="1FDDBFD1" w14:textId="2463E523" w:rsidR="007C4749" w:rsidRDefault="00BF3B33" w:rsidP="001A7DFA">
      <w:r>
        <w:rPr>
          <w:noProof/>
        </w:rPr>
        <w:drawing>
          <wp:anchor distT="0" distB="0" distL="114300" distR="114300" simplePos="0" relativeHeight="251668480" behindDoc="1" locked="0" layoutInCell="1" allowOverlap="1" wp14:anchorId="708C0386" wp14:editId="0994683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3249295"/>
            <wp:effectExtent l="0" t="0" r="2540" b="8255"/>
            <wp:wrapNone/>
            <wp:docPr id="74567865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78652" name="Picture 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2C6">
        <w:t xml:space="preserve"> </w:t>
      </w:r>
    </w:p>
    <w:p w14:paraId="5B2E2196" w14:textId="77777777" w:rsidR="00E312C6" w:rsidRDefault="00E312C6" w:rsidP="001A7DFA"/>
    <w:p w14:paraId="7A4F57CC" w14:textId="77777777" w:rsidR="00E312C6" w:rsidRDefault="00E312C6" w:rsidP="001A7DFA"/>
    <w:p w14:paraId="4283D029" w14:textId="77777777" w:rsidR="007C4749" w:rsidRDefault="007C4749" w:rsidP="001A7DFA"/>
    <w:p w14:paraId="79E1E5BF" w14:textId="77777777" w:rsidR="007C4749" w:rsidRDefault="007C4749" w:rsidP="001A7DFA"/>
    <w:p w14:paraId="6D3914E9" w14:textId="77777777" w:rsidR="00E312C6" w:rsidRDefault="00E312C6" w:rsidP="001A7DFA"/>
    <w:p w14:paraId="69CC2DD1" w14:textId="77777777" w:rsidR="00E312C6" w:rsidRDefault="00E312C6" w:rsidP="001A7DFA"/>
    <w:p w14:paraId="6BF4AFCB" w14:textId="77777777" w:rsidR="00E312C6" w:rsidRDefault="00E312C6" w:rsidP="001A7DFA"/>
    <w:p w14:paraId="622A047A" w14:textId="77777777" w:rsidR="00E312C6" w:rsidRDefault="00E312C6" w:rsidP="001A7DFA"/>
    <w:p w14:paraId="2C396836" w14:textId="77777777" w:rsidR="00E312C6" w:rsidRDefault="00E312C6" w:rsidP="001A7DFA"/>
    <w:p w14:paraId="3B6CB374" w14:textId="77777777" w:rsidR="00E312C6" w:rsidRDefault="00E312C6" w:rsidP="001A7DFA"/>
    <w:p w14:paraId="64B9380C" w14:textId="77777777" w:rsidR="00E312C6" w:rsidRDefault="00E312C6" w:rsidP="001A7DFA"/>
    <w:p w14:paraId="3CA3C497" w14:textId="77777777" w:rsidR="00E312C6" w:rsidRDefault="00E312C6" w:rsidP="001A7DFA"/>
    <w:p w14:paraId="69E03E41" w14:textId="77777777" w:rsidR="0042402D" w:rsidRDefault="0042402D" w:rsidP="001A7DFA"/>
    <w:p w14:paraId="43AF7676" w14:textId="77777777" w:rsidR="0042402D" w:rsidRDefault="0042402D" w:rsidP="001A7DFA"/>
    <w:p w14:paraId="33BBDD2C" w14:textId="77777777" w:rsidR="0042402D" w:rsidRDefault="0042402D" w:rsidP="001A7DFA"/>
    <w:p w14:paraId="05EB9681" w14:textId="77777777" w:rsidR="0042402D" w:rsidRDefault="0042402D" w:rsidP="001A7DFA"/>
    <w:p w14:paraId="7A44C1C8" w14:textId="1FB6DA6C" w:rsidR="00E312C6" w:rsidRPr="00C16522" w:rsidRDefault="0042402D" w:rsidP="001A7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1652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Insert pagina :</w:t>
      </w:r>
    </w:p>
    <w:p w14:paraId="49CB89E6" w14:textId="77777777" w:rsidR="002E2118" w:rsidRDefault="002E2118" w:rsidP="001A7DFA"/>
    <w:p w14:paraId="6D8DCF21" w14:textId="61B0B7D9" w:rsidR="002E2118" w:rsidRDefault="002E2118" w:rsidP="001A7DFA">
      <w:r>
        <w:rPr>
          <w:noProof/>
        </w:rPr>
        <w:drawing>
          <wp:inline distT="0" distB="0" distL="0" distR="0" wp14:anchorId="3DAD68CB" wp14:editId="6AF4A734">
            <wp:extent cx="5731510" cy="3206750"/>
            <wp:effectExtent l="0" t="0" r="254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E2C" w14:textId="2D29E882" w:rsidR="0042402D" w:rsidRDefault="0042402D" w:rsidP="001A7DFA"/>
    <w:p w14:paraId="2AC38305" w14:textId="042DA4D0" w:rsidR="0042402D" w:rsidRPr="00C07CC7" w:rsidRDefault="00C07CC7" w:rsidP="001A7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7C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Log in pagina </w:t>
      </w:r>
    </w:p>
    <w:p w14:paraId="202FC5EB" w14:textId="7634AE20" w:rsidR="00C07CC7" w:rsidRDefault="00C07CC7" w:rsidP="001A7DFA">
      <w:r>
        <w:rPr>
          <w:noProof/>
        </w:rPr>
        <w:drawing>
          <wp:anchor distT="0" distB="0" distL="114300" distR="114300" simplePos="0" relativeHeight="251669504" behindDoc="1" locked="0" layoutInCell="1" allowOverlap="1" wp14:anchorId="509ED724" wp14:editId="274B54C2">
            <wp:simplePos x="0" y="0"/>
            <wp:positionH relativeFrom="column">
              <wp:posOffset>-73508</wp:posOffset>
            </wp:positionH>
            <wp:positionV relativeFrom="paragraph">
              <wp:posOffset>88341</wp:posOffset>
            </wp:positionV>
            <wp:extent cx="5731510" cy="3247390"/>
            <wp:effectExtent l="0" t="0" r="2540" b="0"/>
            <wp:wrapNone/>
            <wp:docPr id="92101728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7281" name="Picture 5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56219" w14:textId="77777777" w:rsidR="00C07CC7" w:rsidRDefault="00C07CC7" w:rsidP="001A7DFA"/>
    <w:p w14:paraId="32E594C5" w14:textId="4FFB4937" w:rsidR="00C07CC7" w:rsidRDefault="00C07CC7" w:rsidP="001A7DFA"/>
    <w:p w14:paraId="4104F4A1" w14:textId="77777777" w:rsidR="00C07CC7" w:rsidRDefault="00C07CC7" w:rsidP="001A7DFA"/>
    <w:p w14:paraId="34AED992" w14:textId="77777777" w:rsidR="00C07CC7" w:rsidRDefault="00C07CC7" w:rsidP="001A7DFA"/>
    <w:p w14:paraId="75B52123" w14:textId="77777777" w:rsidR="00C07CC7" w:rsidRDefault="00C07CC7" w:rsidP="001A7DFA"/>
    <w:p w14:paraId="66B2D97B" w14:textId="77777777" w:rsidR="00C07CC7" w:rsidRDefault="00C07CC7" w:rsidP="001A7DFA"/>
    <w:p w14:paraId="18CC73D3" w14:textId="77777777" w:rsidR="0042402D" w:rsidRDefault="0042402D" w:rsidP="001A7DFA"/>
    <w:p w14:paraId="43B984B0" w14:textId="77777777" w:rsidR="0042402D" w:rsidRDefault="0042402D" w:rsidP="001A7DFA"/>
    <w:p w14:paraId="1D03DFCF" w14:textId="77777777" w:rsidR="00E312C6" w:rsidRDefault="00E312C6" w:rsidP="001A7DFA"/>
    <w:p w14:paraId="7CDD43D1" w14:textId="77777777" w:rsidR="00E312C6" w:rsidRDefault="00E312C6" w:rsidP="001A7DFA"/>
    <w:p w14:paraId="6F238D2F" w14:textId="77777777" w:rsidR="00E312C6" w:rsidRDefault="00E312C6" w:rsidP="001A7DFA"/>
    <w:p w14:paraId="1E915A4D" w14:textId="77777777" w:rsidR="00E312C6" w:rsidRDefault="00E312C6" w:rsidP="001A7DFA"/>
    <w:p w14:paraId="02961E2A" w14:textId="07223FD3" w:rsidR="00F15F84" w:rsidRDefault="00AC0F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Contact Pagina</w:t>
      </w:r>
    </w:p>
    <w:p w14:paraId="6F933D9E" w14:textId="7EAFCBE2" w:rsidR="00AC0F56" w:rsidRDefault="00AC0F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2D961D" wp14:editId="00437464">
            <wp:extent cx="5731510" cy="3006725"/>
            <wp:effectExtent l="0" t="0" r="2540" b="3175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B1C" w14:textId="77777777" w:rsidR="00F40E02" w:rsidRPr="00F40E02" w:rsidRDefault="00F40E02" w:rsidP="00F40E02">
      <w:pPr>
        <w:pStyle w:val="Kop1"/>
        <w:rPr>
          <w:sz w:val="26"/>
          <w:szCs w:val="26"/>
        </w:rPr>
      </w:pPr>
      <w:r>
        <w:t>Register pagina</w:t>
      </w:r>
    </w:p>
    <w:p w14:paraId="696BEC2D" w14:textId="77777777" w:rsidR="00F40E02" w:rsidRPr="00F40E02" w:rsidRDefault="00F40E02" w:rsidP="00F40E02">
      <w:pPr>
        <w:pStyle w:val="Kop1"/>
        <w:numPr>
          <w:ilvl w:val="0"/>
          <w:numId w:val="0"/>
        </w:numPr>
        <w:ind w:left="432"/>
        <w:rPr>
          <w:sz w:val="26"/>
          <w:szCs w:val="26"/>
        </w:rPr>
      </w:pPr>
    </w:p>
    <w:p w14:paraId="62FF2CFC" w14:textId="77777777" w:rsidR="00F40E02" w:rsidRDefault="00F40E02" w:rsidP="00F40E02">
      <w:pPr>
        <w:pStyle w:val="Kop1"/>
        <w:numPr>
          <w:ilvl w:val="0"/>
          <w:numId w:val="0"/>
        </w:numPr>
        <w:ind w:left="432"/>
        <w:rPr>
          <w:sz w:val="26"/>
          <w:szCs w:val="26"/>
        </w:rPr>
      </w:pPr>
    </w:p>
    <w:p w14:paraId="6362D36F" w14:textId="77777777" w:rsidR="00F40E02" w:rsidRDefault="00F40E02" w:rsidP="00F40E02"/>
    <w:p w14:paraId="42617EFB" w14:textId="77777777" w:rsidR="00F40E02" w:rsidRDefault="00F40E02" w:rsidP="00F40E02"/>
    <w:p w14:paraId="123D7C46" w14:textId="1D2FB1BC" w:rsidR="00F40E02" w:rsidRPr="00F40E02" w:rsidRDefault="00F40E02" w:rsidP="00F40E02">
      <w:r>
        <w:rPr>
          <w:noProof/>
        </w:rPr>
        <w:drawing>
          <wp:anchor distT="0" distB="0" distL="114300" distR="114300" simplePos="0" relativeHeight="251670528" behindDoc="1" locked="0" layoutInCell="1" allowOverlap="1" wp14:anchorId="49C2305E" wp14:editId="41C6E80F">
            <wp:simplePos x="0" y="0"/>
            <wp:positionH relativeFrom="column">
              <wp:posOffset>0</wp:posOffset>
            </wp:positionH>
            <wp:positionV relativeFrom="paragraph">
              <wp:posOffset>-870585</wp:posOffset>
            </wp:positionV>
            <wp:extent cx="5731510" cy="3199130"/>
            <wp:effectExtent l="0" t="0" r="2540" b="1270"/>
            <wp:wrapNone/>
            <wp:docPr id="133066982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9823" name="Picture 6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DA1FE" w14:textId="6C506352" w:rsidR="00BE4B02" w:rsidRDefault="00BE4B02" w:rsidP="00F40E02">
      <w:pPr>
        <w:pStyle w:val="Kop1"/>
        <w:numPr>
          <w:ilvl w:val="0"/>
          <w:numId w:val="0"/>
        </w:numPr>
        <w:ind w:left="432"/>
        <w:rPr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6" w:name="_Toc115429053"/>
      <w:r>
        <w:lastRenderedPageBreak/>
        <w:t>Sitemap</w:t>
      </w:r>
      <w:bookmarkEnd w:id="6"/>
    </w:p>
    <w:p w14:paraId="5EDEA4A9" w14:textId="77777777" w:rsidR="007D1562" w:rsidRDefault="007D1562" w:rsidP="007D1562"/>
    <w:p w14:paraId="5A9ECB4E" w14:textId="77777777" w:rsidR="007D1562" w:rsidRDefault="007D1562" w:rsidP="007D1562"/>
    <w:p w14:paraId="6F25B398" w14:textId="77777777" w:rsidR="007D1562" w:rsidRDefault="007D1562" w:rsidP="007D1562"/>
    <w:p w14:paraId="6C4A43B5" w14:textId="77777777" w:rsidR="007D1562" w:rsidRDefault="007D1562" w:rsidP="007D1562"/>
    <w:p w14:paraId="41F99FC9" w14:textId="77777777" w:rsidR="007D1562" w:rsidRDefault="007D1562" w:rsidP="007D1562"/>
    <w:p w14:paraId="137932E8" w14:textId="77777777" w:rsidR="007D1562" w:rsidRDefault="007D1562" w:rsidP="007D1562"/>
    <w:p w14:paraId="1AA58FD2" w14:textId="6391EF8F" w:rsidR="007D1562" w:rsidRPr="007D1562" w:rsidRDefault="007D1562" w:rsidP="007D1562">
      <w:r>
        <w:rPr>
          <w:noProof/>
        </w:rPr>
        <w:drawing>
          <wp:anchor distT="0" distB="0" distL="114300" distR="114300" simplePos="0" relativeHeight="251671552" behindDoc="1" locked="0" layoutInCell="1" allowOverlap="1" wp14:anchorId="70A02786" wp14:editId="5FF3603A">
            <wp:simplePos x="0" y="0"/>
            <wp:positionH relativeFrom="column">
              <wp:posOffset>0</wp:posOffset>
            </wp:positionH>
            <wp:positionV relativeFrom="paragraph">
              <wp:posOffset>-870585</wp:posOffset>
            </wp:positionV>
            <wp:extent cx="5731510" cy="3813175"/>
            <wp:effectExtent l="0" t="0" r="2540" b="0"/>
            <wp:wrapNone/>
            <wp:docPr id="330684543" name="Picture 7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4543" name="Picture 7" descr="A picture containing text, screenshot, rectangle,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6AF8088E" w:rsidR="00A257DF" w:rsidRDefault="00F205B8" w:rsidP="00222411">
      <w:pPr>
        <w:pStyle w:val="Kop1"/>
      </w:pPr>
      <w:bookmarkStart w:id="7" w:name="_Toc115429054"/>
      <w:r>
        <w:lastRenderedPageBreak/>
        <w:t>Mockup</w:t>
      </w:r>
      <w:bookmarkEnd w:id="7"/>
    </w:p>
    <w:p w14:paraId="4D40A718" w14:textId="454FD9FC" w:rsidR="007D1562" w:rsidRDefault="007D1562" w:rsidP="007D1562"/>
    <w:p w14:paraId="5DC520BB" w14:textId="15929757" w:rsidR="007D1562" w:rsidRDefault="00242899" w:rsidP="0042453D">
      <w:pPr>
        <w:pStyle w:val="Kop1"/>
      </w:pPr>
      <w:r>
        <w:t>Home Pagina</w:t>
      </w:r>
    </w:p>
    <w:p w14:paraId="17AA61D8" w14:textId="5455D0CB" w:rsidR="00242899" w:rsidRPr="007D1562" w:rsidRDefault="00242899" w:rsidP="007D1562">
      <w:r>
        <w:rPr>
          <w:noProof/>
        </w:rPr>
        <w:drawing>
          <wp:anchor distT="0" distB="0" distL="114300" distR="114300" simplePos="0" relativeHeight="251672576" behindDoc="1" locked="0" layoutInCell="1" allowOverlap="1" wp14:anchorId="4DDD8333" wp14:editId="289730C3">
            <wp:simplePos x="0" y="0"/>
            <wp:positionH relativeFrom="margin">
              <wp:posOffset>-241097</wp:posOffset>
            </wp:positionH>
            <wp:positionV relativeFrom="paragraph">
              <wp:posOffset>138430</wp:posOffset>
            </wp:positionV>
            <wp:extent cx="3895395" cy="2170822"/>
            <wp:effectExtent l="0" t="0" r="0" b="1270"/>
            <wp:wrapNone/>
            <wp:docPr id="1502836191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6191" name="Picture 8" descr="A screenshot of a computer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95" cy="217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BA301" w14:textId="5792EC16" w:rsidR="00A257DF" w:rsidRDefault="00A257DF" w:rsidP="00A257DF"/>
    <w:p w14:paraId="6D391555" w14:textId="47D7C153" w:rsidR="00A257DF" w:rsidRDefault="00A257DF" w:rsidP="00A257DF"/>
    <w:p w14:paraId="41F45205" w14:textId="2269EA7F" w:rsidR="00056AB7" w:rsidRDefault="00056AB7" w:rsidP="00056AB7"/>
    <w:p w14:paraId="1FDFD3B3" w14:textId="77777777" w:rsidR="008350E2" w:rsidRDefault="008350E2" w:rsidP="00056AB7"/>
    <w:p w14:paraId="0AF2555B" w14:textId="77777777" w:rsidR="008350E2" w:rsidRDefault="008350E2" w:rsidP="00056AB7"/>
    <w:p w14:paraId="46C76819" w14:textId="77777777" w:rsidR="008350E2" w:rsidRDefault="008350E2" w:rsidP="00056AB7"/>
    <w:p w14:paraId="4AF1BA75" w14:textId="77777777" w:rsidR="008350E2" w:rsidRDefault="008350E2" w:rsidP="00056AB7"/>
    <w:p w14:paraId="096B4110" w14:textId="125AD0D5" w:rsidR="008350E2" w:rsidRDefault="008350E2" w:rsidP="00056AB7"/>
    <w:p w14:paraId="3F1E5655" w14:textId="0664DBF7" w:rsidR="008350E2" w:rsidRPr="0042453D" w:rsidRDefault="00DD5A8B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D4DC534" wp14:editId="26515D4E">
            <wp:simplePos x="0" y="0"/>
            <wp:positionH relativeFrom="column">
              <wp:posOffset>-445262</wp:posOffset>
            </wp:positionH>
            <wp:positionV relativeFrom="paragraph">
              <wp:posOffset>335407</wp:posOffset>
            </wp:positionV>
            <wp:extent cx="3843151" cy="2143836"/>
            <wp:effectExtent l="0" t="0" r="5080" b="8890"/>
            <wp:wrapNone/>
            <wp:docPr id="11046788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78898" name="Picture 9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51" cy="214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0E2"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Menu Pagina:</w:t>
      </w:r>
    </w:p>
    <w:p w14:paraId="39D10621" w14:textId="64443664" w:rsidR="00DD5A8B" w:rsidRDefault="00DD5A8B" w:rsidP="00056AB7"/>
    <w:p w14:paraId="44C15227" w14:textId="71ADB140" w:rsidR="00DD5A8B" w:rsidRDefault="00DD5A8B" w:rsidP="00056AB7"/>
    <w:p w14:paraId="1CA8129B" w14:textId="7651487E" w:rsidR="00DD5A8B" w:rsidRDefault="00DD5A8B" w:rsidP="00056AB7"/>
    <w:p w14:paraId="50EDDCF3" w14:textId="43AE34C5" w:rsidR="00DD5A8B" w:rsidRDefault="00DD5A8B" w:rsidP="00056AB7"/>
    <w:p w14:paraId="14C151A5" w14:textId="1217BD7F" w:rsidR="00DD5A8B" w:rsidRDefault="00DD5A8B" w:rsidP="00056AB7"/>
    <w:p w14:paraId="7A70416B" w14:textId="77777777" w:rsidR="00DD5A8B" w:rsidRDefault="00DD5A8B" w:rsidP="00056AB7"/>
    <w:p w14:paraId="43A20934" w14:textId="77777777" w:rsidR="00DD5A8B" w:rsidRDefault="00DD5A8B" w:rsidP="00056AB7"/>
    <w:p w14:paraId="5777D9D1" w14:textId="0030953D" w:rsidR="008350E2" w:rsidRDefault="008350E2" w:rsidP="00056AB7"/>
    <w:p w14:paraId="438A4013" w14:textId="22861384" w:rsidR="00DD5A8B" w:rsidRDefault="00DD5A8B" w:rsidP="00056AB7"/>
    <w:p w14:paraId="1B2F6A8E" w14:textId="385F3458" w:rsidR="00DD5A8B" w:rsidRDefault="00DD5A8B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5C20A0EC" wp14:editId="62578F0C">
            <wp:simplePos x="0" y="0"/>
            <wp:positionH relativeFrom="margin">
              <wp:posOffset>-599847</wp:posOffset>
            </wp:positionH>
            <wp:positionV relativeFrom="paragraph">
              <wp:posOffset>217805</wp:posOffset>
            </wp:positionV>
            <wp:extent cx="4188003" cy="2354766"/>
            <wp:effectExtent l="0" t="0" r="3175" b="7620"/>
            <wp:wrapNone/>
            <wp:docPr id="186442631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26312" name="Picture 10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03" cy="235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 Pagina:</w:t>
      </w:r>
    </w:p>
    <w:p w14:paraId="10812082" w14:textId="77777777" w:rsidR="009A5EFF" w:rsidRPr="0042453D" w:rsidRDefault="009A5EFF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A18286" w14:textId="6722AD4C" w:rsidR="00DD5A8B" w:rsidRDefault="00DD5A8B" w:rsidP="00056AB7"/>
    <w:p w14:paraId="2F3AB3A6" w14:textId="77777777" w:rsidR="00E746F7" w:rsidRDefault="00E746F7" w:rsidP="00056AB7"/>
    <w:p w14:paraId="48558561" w14:textId="77777777" w:rsidR="00E746F7" w:rsidRDefault="00E746F7" w:rsidP="00056AB7"/>
    <w:p w14:paraId="2B989122" w14:textId="77777777" w:rsidR="00E746F7" w:rsidRDefault="00E746F7" w:rsidP="00056AB7"/>
    <w:p w14:paraId="23F213CA" w14:textId="77777777" w:rsidR="00E746F7" w:rsidRDefault="00E746F7" w:rsidP="00056AB7"/>
    <w:p w14:paraId="7C6661EA" w14:textId="77777777" w:rsidR="00E746F7" w:rsidRDefault="00E746F7" w:rsidP="00056AB7"/>
    <w:p w14:paraId="3C69DDE3" w14:textId="77777777" w:rsidR="00E746F7" w:rsidRDefault="00E746F7" w:rsidP="00056AB7"/>
    <w:p w14:paraId="679D4C90" w14:textId="77777777" w:rsidR="00E746F7" w:rsidRDefault="00E746F7" w:rsidP="00056AB7"/>
    <w:p w14:paraId="43AA7EA6" w14:textId="77777777" w:rsidR="00E746F7" w:rsidRDefault="00E746F7" w:rsidP="00056AB7"/>
    <w:p w14:paraId="1373DB0C" w14:textId="12166587" w:rsidR="00E746F7" w:rsidRPr="0042453D" w:rsidRDefault="00E746F7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Beheer Admin, Instructuer </w:t>
      </w:r>
    </w:p>
    <w:p w14:paraId="4A7BCFDB" w14:textId="0F73A894" w:rsidR="00E746F7" w:rsidRDefault="00E746F7" w:rsidP="00056AB7">
      <w:r>
        <w:rPr>
          <w:noProof/>
        </w:rPr>
        <w:drawing>
          <wp:anchor distT="0" distB="0" distL="114300" distR="114300" simplePos="0" relativeHeight="251675648" behindDoc="1" locked="0" layoutInCell="1" allowOverlap="1" wp14:anchorId="0B1C6D14" wp14:editId="7FA010F8">
            <wp:simplePos x="0" y="0"/>
            <wp:positionH relativeFrom="column">
              <wp:posOffset>-336500</wp:posOffset>
            </wp:positionH>
            <wp:positionV relativeFrom="paragraph">
              <wp:posOffset>175946</wp:posOffset>
            </wp:positionV>
            <wp:extent cx="5731510" cy="3206750"/>
            <wp:effectExtent l="0" t="0" r="2540" b="0"/>
            <wp:wrapNone/>
            <wp:docPr id="28067174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1747" name="Picture 1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15D4B" w14:textId="04F6E9CA" w:rsidR="00E746F7" w:rsidRDefault="00E746F7" w:rsidP="00056AB7"/>
    <w:p w14:paraId="4B83674F" w14:textId="77777777" w:rsidR="00E746F7" w:rsidRDefault="00E746F7" w:rsidP="00056AB7"/>
    <w:p w14:paraId="6DC8C1AE" w14:textId="77777777" w:rsidR="003B24CC" w:rsidRDefault="003B24CC" w:rsidP="00056AB7"/>
    <w:p w14:paraId="037B5406" w14:textId="77777777" w:rsidR="003B24CC" w:rsidRDefault="003B24CC" w:rsidP="00056AB7"/>
    <w:p w14:paraId="6B4EC90D" w14:textId="77777777" w:rsidR="003B24CC" w:rsidRDefault="003B24CC" w:rsidP="00056AB7"/>
    <w:p w14:paraId="07165017" w14:textId="77777777" w:rsidR="003B24CC" w:rsidRDefault="003B24CC" w:rsidP="00056AB7"/>
    <w:p w14:paraId="107E8E26" w14:textId="77777777" w:rsidR="003B24CC" w:rsidRDefault="003B24CC" w:rsidP="00056AB7"/>
    <w:p w14:paraId="7EB01991" w14:textId="77777777" w:rsidR="003B24CC" w:rsidRDefault="003B24CC" w:rsidP="00056AB7"/>
    <w:p w14:paraId="4179ACF7" w14:textId="77777777" w:rsidR="003B24CC" w:rsidRDefault="003B24CC" w:rsidP="00056AB7"/>
    <w:p w14:paraId="752D1537" w14:textId="77777777" w:rsidR="003B24CC" w:rsidRDefault="003B24CC" w:rsidP="00056AB7"/>
    <w:p w14:paraId="0AC3B865" w14:textId="77777777" w:rsidR="003B24CC" w:rsidRDefault="003B24CC" w:rsidP="00056AB7"/>
    <w:p w14:paraId="53CD32E2" w14:textId="77777777" w:rsidR="003B24CC" w:rsidRDefault="003B24CC" w:rsidP="00056AB7"/>
    <w:p w14:paraId="02D546AA" w14:textId="77777777" w:rsidR="003B24CC" w:rsidRDefault="003B24CC" w:rsidP="00056AB7"/>
    <w:p w14:paraId="0CE37D07" w14:textId="7B99A416" w:rsidR="003B24CC" w:rsidRPr="0042453D" w:rsidRDefault="003B24CC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Insert Pagina:</w:t>
      </w:r>
    </w:p>
    <w:p w14:paraId="3142ACCF" w14:textId="448FCF7E" w:rsidR="003B24CC" w:rsidRDefault="003B24CC" w:rsidP="00056AB7">
      <w:r>
        <w:rPr>
          <w:noProof/>
        </w:rPr>
        <w:drawing>
          <wp:inline distT="0" distB="0" distL="0" distR="0" wp14:anchorId="5C17FEA5" wp14:editId="57EF547F">
            <wp:extent cx="4554791" cy="2548382"/>
            <wp:effectExtent l="0" t="0" r="0" b="4445"/>
            <wp:docPr id="1133690655" name="Picture 113369065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218" cy="25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5C4" w14:textId="77777777" w:rsidR="00503B40" w:rsidRDefault="00503B40" w:rsidP="00056AB7"/>
    <w:p w14:paraId="21C7A2C8" w14:textId="77777777" w:rsidR="00503B40" w:rsidRDefault="00503B40" w:rsidP="00056AB7"/>
    <w:p w14:paraId="4FD224A0" w14:textId="024010AA" w:rsidR="00503B40" w:rsidRPr="0042453D" w:rsidRDefault="00503B40" w:rsidP="00424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Log In Pagina:</w:t>
      </w:r>
      <w:r w:rsidR="00DC40AA">
        <w:rPr>
          <w:noProof/>
        </w:rPr>
        <w:drawing>
          <wp:anchor distT="0" distB="0" distL="114300" distR="114300" simplePos="0" relativeHeight="251676672" behindDoc="1" locked="0" layoutInCell="1" allowOverlap="1" wp14:anchorId="4DFA6838" wp14:editId="2B9B516A">
            <wp:simplePos x="0" y="0"/>
            <wp:positionH relativeFrom="column">
              <wp:posOffset>21946</wp:posOffset>
            </wp:positionH>
            <wp:positionV relativeFrom="paragraph">
              <wp:posOffset>238964</wp:posOffset>
            </wp:positionV>
            <wp:extent cx="5731510" cy="3225800"/>
            <wp:effectExtent l="0" t="0" r="2540" b="0"/>
            <wp:wrapNone/>
            <wp:docPr id="189918907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9074" name="Picture 12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2883" w14:textId="46A3454C" w:rsidR="00DC40AA" w:rsidRDefault="00DC40AA" w:rsidP="00056AB7"/>
    <w:p w14:paraId="060ADFFB" w14:textId="7B2B8E59" w:rsidR="00DC40AA" w:rsidRDefault="00DC40AA" w:rsidP="00056AB7"/>
    <w:p w14:paraId="1B3143CB" w14:textId="0E79C268" w:rsidR="00DC40AA" w:rsidRDefault="00DC40AA" w:rsidP="00056AB7"/>
    <w:p w14:paraId="1624F2E1" w14:textId="36F8B775" w:rsidR="00DC40AA" w:rsidRDefault="00DC40AA" w:rsidP="00056AB7"/>
    <w:p w14:paraId="1ADB3E7A" w14:textId="4A573561" w:rsidR="00DC40AA" w:rsidRDefault="00DC40AA" w:rsidP="00056AB7"/>
    <w:p w14:paraId="455E6C59" w14:textId="77777777" w:rsidR="00DC40AA" w:rsidRDefault="00DC40AA" w:rsidP="00056AB7"/>
    <w:p w14:paraId="17ACA4A0" w14:textId="77777777" w:rsidR="00DC40AA" w:rsidRDefault="00DC40AA" w:rsidP="00056AB7"/>
    <w:p w14:paraId="51833A15" w14:textId="77777777" w:rsidR="00DC40AA" w:rsidRDefault="00DC40AA" w:rsidP="00056AB7"/>
    <w:p w14:paraId="770D80FD" w14:textId="77777777" w:rsidR="00DC40AA" w:rsidRDefault="00DC40AA" w:rsidP="00056AB7"/>
    <w:p w14:paraId="79F30879" w14:textId="77777777" w:rsidR="00DC40AA" w:rsidRDefault="00DC40AA" w:rsidP="00056AB7"/>
    <w:p w14:paraId="36C913DB" w14:textId="77777777" w:rsidR="00DC40AA" w:rsidRDefault="00DC40AA" w:rsidP="00056AB7"/>
    <w:p w14:paraId="64023B7C" w14:textId="77777777" w:rsidR="00DC40AA" w:rsidRDefault="00DC40AA" w:rsidP="00056AB7"/>
    <w:p w14:paraId="5561A3E8" w14:textId="77777777" w:rsidR="00DC40AA" w:rsidRPr="0042453D" w:rsidRDefault="00DC40AA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9B65E7" w14:textId="79B7F4A2" w:rsidR="00DC40AA" w:rsidRPr="0042453D" w:rsidRDefault="00DC40AA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Contact Pagina:</w:t>
      </w:r>
    </w:p>
    <w:p w14:paraId="6714DC4D" w14:textId="77777777" w:rsidR="0042453D" w:rsidRDefault="0042453D" w:rsidP="00056AB7">
      <w:pPr>
        <w:rPr>
          <w:noProof/>
        </w:rPr>
      </w:pPr>
    </w:p>
    <w:p w14:paraId="1026FAF5" w14:textId="77777777" w:rsidR="0042453D" w:rsidRDefault="0042453D" w:rsidP="00056AB7">
      <w:pPr>
        <w:rPr>
          <w:noProof/>
        </w:rPr>
      </w:pPr>
    </w:p>
    <w:p w14:paraId="4B6E5E34" w14:textId="77777777" w:rsidR="0042453D" w:rsidRDefault="0042453D" w:rsidP="00056AB7">
      <w:pPr>
        <w:rPr>
          <w:noProof/>
        </w:rPr>
      </w:pPr>
    </w:p>
    <w:p w14:paraId="6B437A97" w14:textId="42763224" w:rsidR="00DC40AA" w:rsidRDefault="00DC40AA" w:rsidP="00056AB7">
      <w:r>
        <w:rPr>
          <w:noProof/>
        </w:rPr>
        <w:drawing>
          <wp:inline distT="0" distB="0" distL="0" distR="0" wp14:anchorId="00CBAEE9" wp14:editId="71801C9E">
            <wp:extent cx="5731510" cy="3006725"/>
            <wp:effectExtent l="0" t="0" r="2540" b="3175"/>
            <wp:docPr id="2016165958" name="Picture 201616595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593" w14:textId="0AA93F8D" w:rsidR="00503B40" w:rsidRDefault="0042453D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45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Register pagina</w:t>
      </w:r>
    </w:p>
    <w:p w14:paraId="5C37F876" w14:textId="77777777" w:rsidR="0042453D" w:rsidRDefault="0042453D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2532A5" w14:textId="77777777" w:rsidR="0042453D" w:rsidRDefault="0042453D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2E5765" w14:textId="77777777" w:rsidR="0042453D" w:rsidRPr="0042453D" w:rsidRDefault="0042453D" w:rsidP="00056A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20F642" w14:textId="4E06B024" w:rsidR="0042453D" w:rsidRDefault="0042453D" w:rsidP="00056AB7">
      <w:r>
        <w:rPr>
          <w:noProof/>
        </w:rPr>
        <w:drawing>
          <wp:anchor distT="0" distB="0" distL="114300" distR="114300" simplePos="0" relativeHeight="251677696" behindDoc="1" locked="0" layoutInCell="1" allowOverlap="1" wp14:anchorId="272F3414" wp14:editId="2A4E725F">
            <wp:simplePos x="0" y="0"/>
            <wp:positionH relativeFrom="column">
              <wp:posOffset>-51206</wp:posOffset>
            </wp:positionH>
            <wp:positionV relativeFrom="paragraph">
              <wp:posOffset>182626</wp:posOffset>
            </wp:positionV>
            <wp:extent cx="5731510" cy="3220720"/>
            <wp:effectExtent l="0" t="0" r="2540" b="0"/>
            <wp:wrapNone/>
            <wp:docPr id="5432552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5529" name="Picture 13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388E7" w14:textId="36B161EE" w:rsidR="0042453D" w:rsidRDefault="0042453D" w:rsidP="00056AB7"/>
    <w:p w14:paraId="2557AB41" w14:textId="77777777" w:rsidR="00DC40AA" w:rsidRDefault="00DC40AA" w:rsidP="00056AB7"/>
    <w:p w14:paraId="688FE2D3" w14:textId="77777777" w:rsidR="00DC40AA" w:rsidRDefault="00DC40AA" w:rsidP="00056AB7"/>
    <w:p w14:paraId="08F1AF05" w14:textId="77777777" w:rsidR="00DC40AA" w:rsidRDefault="00DC40AA" w:rsidP="00056AB7"/>
    <w:p w14:paraId="7574E0B9" w14:textId="77777777" w:rsidR="00DC40AA" w:rsidRDefault="00DC40AA" w:rsidP="00056AB7"/>
    <w:p w14:paraId="24093F58" w14:textId="77777777" w:rsidR="00DC40AA" w:rsidRDefault="00DC40AA" w:rsidP="00056AB7"/>
    <w:p w14:paraId="200C6618" w14:textId="77777777" w:rsidR="009A5EFF" w:rsidRDefault="009A5EFF" w:rsidP="00056AB7"/>
    <w:p w14:paraId="4A0F36C5" w14:textId="77777777" w:rsidR="009A5EFF" w:rsidRDefault="009A5EFF" w:rsidP="00056AB7"/>
    <w:p w14:paraId="6FA96218" w14:textId="77777777" w:rsidR="009A5EFF" w:rsidRDefault="009A5EFF" w:rsidP="00056AB7"/>
    <w:p w14:paraId="3E7E3524" w14:textId="77777777" w:rsidR="009A5EFF" w:rsidRDefault="009A5EFF" w:rsidP="00056AB7"/>
    <w:p w14:paraId="6C09F0E6" w14:textId="77777777" w:rsidR="009A5EFF" w:rsidRDefault="009A5EFF" w:rsidP="00056AB7"/>
    <w:p w14:paraId="69347DA3" w14:textId="2F49E622" w:rsidR="009A5EFF" w:rsidRDefault="009A5EFF" w:rsidP="00056AB7"/>
    <w:p w14:paraId="23543931" w14:textId="09365825" w:rsidR="009A5EFF" w:rsidRPr="00056AB7" w:rsidRDefault="009A5EFF" w:rsidP="00056AB7"/>
    <w:sectPr w:rsidR="009A5EFF" w:rsidRPr="00056AB7" w:rsidSect="00A257DF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F77CE" w14:textId="77777777" w:rsidR="00EC3481" w:rsidRDefault="00EC3481" w:rsidP="00A257DF">
      <w:pPr>
        <w:spacing w:after="0" w:line="240" w:lineRule="auto"/>
      </w:pPr>
      <w:r>
        <w:separator/>
      </w:r>
    </w:p>
  </w:endnote>
  <w:endnote w:type="continuationSeparator" w:id="0">
    <w:p w14:paraId="1E30E759" w14:textId="77777777" w:rsidR="00EC3481" w:rsidRDefault="00EC3481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3C7BD484" w:rsidR="00222411" w:rsidRDefault="003A0579" w:rsidP="00222411">
    <w:pPr>
      <w:pStyle w:val="Voettekst"/>
    </w:pPr>
    <w:r>
      <w:t xml:space="preserve">Klant: </w:t>
    </w:r>
    <w:r w:rsidR="00EA03F0">
      <w:t>Maipauw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50E04" w14:textId="77777777" w:rsidR="00EC3481" w:rsidRDefault="00EC3481" w:rsidP="00A257DF">
      <w:pPr>
        <w:spacing w:after="0" w:line="240" w:lineRule="auto"/>
      </w:pPr>
      <w:r>
        <w:separator/>
      </w:r>
    </w:p>
  </w:footnote>
  <w:footnote w:type="continuationSeparator" w:id="0">
    <w:p w14:paraId="7C2AF31F" w14:textId="77777777" w:rsidR="00EC3481" w:rsidRDefault="00EC3481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4166068D" w:rsidR="007A68DD" w:rsidRPr="003A0579" w:rsidRDefault="003A0579" w:rsidP="003A0579">
    <w:pPr>
      <w:pStyle w:val="Koptekst"/>
    </w:pPr>
    <w:r>
      <w:t>Functioneel Ontwerp</w:t>
    </w:r>
    <w:r>
      <w:tab/>
      <w:t xml:space="preserve">Team </w:t>
    </w:r>
    <w:r w:rsidR="00EA03F0">
      <w:t>AI-CI-TI</w:t>
    </w:r>
    <w:r>
      <w:tab/>
      <w:t xml:space="preserve">Project </w:t>
    </w:r>
    <w:r w:rsidR="00EA03F0">
      <w:t>Training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A7DFA"/>
    <w:rsid w:val="001D4C53"/>
    <w:rsid w:val="001F0FF4"/>
    <w:rsid w:val="001F1B54"/>
    <w:rsid w:val="002204D0"/>
    <w:rsid w:val="00222411"/>
    <w:rsid w:val="00242899"/>
    <w:rsid w:val="00267FD4"/>
    <w:rsid w:val="002E2118"/>
    <w:rsid w:val="002E4869"/>
    <w:rsid w:val="002F11DC"/>
    <w:rsid w:val="00305F1E"/>
    <w:rsid w:val="0030707D"/>
    <w:rsid w:val="00313209"/>
    <w:rsid w:val="003303EC"/>
    <w:rsid w:val="003703C3"/>
    <w:rsid w:val="003A0579"/>
    <w:rsid w:val="003A3C15"/>
    <w:rsid w:val="003B24CC"/>
    <w:rsid w:val="003E5EF5"/>
    <w:rsid w:val="0042073B"/>
    <w:rsid w:val="0042402D"/>
    <w:rsid w:val="0042453D"/>
    <w:rsid w:val="004D414A"/>
    <w:rsid w:val="004D51C3"/>
    <w:rsid w:val="004E4C7F"/>
    <w:rsid w:val="004F6206"/>
    <w:rsid w:val="00503B40"/>
    <w:rsid w:val="00503B63"/>
    <w:rsid w:val="0051515E"/>
    <w:rsid w:val="00546CBA"/>
    <w:rsid w:val="0056778B"/>
    <w:rsid w:val="00590E40"/>
    <w:rsid w:val="00594BF5"/>
    <w:rsid w:val="005A1013"/>
    <w:rsid w:val="005A3E46"/>
    <w:rsid w:val="005B4DC6"/>
    <w:rsid w:val="005D3E9A"/>
    <w:rsid w:val="005E666B"/>
    <w:rsid w:val="00611579"/>
    <w:rsid w:val="00654075"/>
    <w:rsid w:val="00661185"/>
    <w:rsid w:val="00681129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A72E6"/>
    <w:rsid w:val="007B5018"/>
    <w:rsid w:val="007C4749"/>
    <w:rsid w:val="007D1562"/>
    <w:rsid w:val="007F356F"/>
    <w:rsid w:val="00802D6C"/>
    <w:rsid w:val="008350E2"/>
    <w:rsid w:val="008A72D6"/>
    <w:rsid w:val="008F2D17"/>
    <w:rsid w:val="008F4085"/>
    <w:rsid w:val="009025A6"/>
    <w:rsid w:val="0093344D"/>
    <w:rsid w:val="009427AF"/>
    <w:rsid w:val="00943054"/>
    <w:rsid w:val="009568A8"/>
    <w:rsid w:val="009A329B"/>
    <w:rsid w:val="009A5EFF"/>
    <w:rsid w:val="00A15409"/>
    <w:rsid w:val="00A257DF"/>
    <w:rsid w:val="00A60D6B"/>
    <w:rsid w:val="00A75CE6"/>
    <w:rsid w:val="00A85652"/>
    <w:rsid w:val="00A91846"/>
    <w:rsid w:val="00A95C17"/>
    <w:rsid w:val="00AB6617"/>
    <w:rsid w:val="00AC0F56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BF3B33"/>
    <w:rsid w:val="00C07CC7"/>
    <w:rsid w:val="00C16522"/>
    <w:rsid w:val="00C2320C"/>
    <w:rsid w:val="00C254E7"/>
    <w:rsid w:val="00C35622"/>
    <w:rsid w:val="00C40C90"/>
    <w:rsid w:val="00C4463B"/>
    <w:rsid w:val="00C47594"/>
    <w:rsid w:val="00C83E6F"/>
    <w:rsid w:val="00C91E3D"/>
    <w:rsid w:val="00CC5612"/>
    <w:rsid w:val="00CE6D12"/>
    <w:rsid w:val="00D312DE"/>
    <w:rsid w:val="00D87472"/>
    <w:rsid w:val="00D926C6"/>
    <w:rsid w:val="00DB59AC"/>
    <w:rsid w:val="00DC40AA"/>
    <w:rsid w:val="00DC6DFC"/>
    <w:rsid w:val="00DC7E50"/>
    <w:rsid w:val="00DD5A8B"/>
    <w:rsid w:val="00E312C6"/>
    <w:rsid w:val="00E5381E"/>
    <w:rsid w:val="00E746F7"/>
    <w:rsid w:val="00EA03F0"/>
    <w:rsid w:val="00EB2C67"/>
    <w:rsid w:val="00EC3481"/>
    <w:rsid w:val="00EC6DAC"/>
    <w:rsid w:val="00EF4EA5"/>
    <w:rsid w:val="00F15F84"/>
    <w:rsid w:val="00F205B8"/>
    <w:rsid w:val="00F40E02"/>
    <w:rsid w:val="00F54C8A"/>
    <w:rsid w:val="00F63162"/>
    <w:rsid w:val="00F70249"/>
    <w:rsid w:val="00F70932"/>
    <w:rsid w:val="00FD61EE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Een nieuw document maken." ma:contentTypeScope="" ma:versionID="e3cf5cb5da20341156f05b36238f20b5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5638ac2b38680a87e3e7966b7fc59275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4.xml><?xml version="1.0" encoding="utf-8"?>
<ds:datastoreItem xmlns:ds="http://schemas.openxmlformats.org/officeDocument/2006/customXml" ds:itemID="{75238ECB-6D5A-42D2-A19D-1468F9E4AE88}"/>
</file>

<file path=customXml/itemProps5.xml><?xml version="1.0" encoding="utf-8"?>
<ds:datastoreItem xmlns:ds="http://schemas.openxmlformats.org/officeDocument/2006/customXml" ds:itemID="{8D6A5A76-9CBF-40E9-8D69-6C0840DB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0</TotalTime>
  <Pages>12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SD Student</dc:creator>
  <cp:keywords/>
  <dc:description/>
  <cp:lastModifiedBy>SD Student</cp:lastModifiedBy>
  <cp:revision>2</cp:revision>
  <cp:lastPrinted>2019-10-02T10:33:00Z</cp:lastPrinted>
  <dcterms:created xsi:type="dcterms:W3CDTF">2023-05-15T07:52:00Z</dcterms:created>
  <dcterms:modified xsi:type="dcterms:W3CDTF">2023-05-15T07:52:00Z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